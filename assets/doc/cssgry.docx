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C6B8A" w14:textId="77777777" w:rsidR="008D6335" w:rsidRPr="00C128F1" w:rsidRDefault="00C128F1">
      <w:pPr>
        <w:pStyle w:val="Title"/>
        <w:rPr>
          <w:lang w:val="pl-PL"/>
        </w:rPr>
      </w:pPr>
      <w:bookmarkStart w:id="0" w:name="_GoBack"/>
      <w:proofErr w:type="spellStart"/>
      <w:r w:rsidRPr="00C128F1">
        <w:rPr>
          <w:lang w:val="pl-PL"/>
        </w:rPr>
        <w:t>Color</w:t>
      </w:r>
      <w:proofErr w:type="spellEnd"/>
      <w:r w:rsidRPr="00C128F1">
        <w:rPr>
          <w:lang w:val="pl-PL"/>
        </w:rPr>
        <w:t xml:space="preserve"> </w:t>
      </w:r>
      <w:proofErr w:type="spellStart"/>
      <w:r w:rsidRPr="00C128F1">
        <w:rPr>
          <w:lang w:val="pl-PL"/>
        </w:rPr>
        <w:t>Slow</w:t>
      </w:r>
      <w:proofErr w:type="spellEnd"/>
      <w:r w:rsidRPr="00C128F1">
        <w:rPr>
          <w:lang w:val="pl-PL"/>
        </w:rPr>
        <w:t xml:space="preserve"> System Gry</w:t>
      </w:r>
    </w:p>
    <w:bookmarkEnd w:id="0"/>
    <w:p w14:paraId="1C6651B2" w14:textId="77777777" w:rsidR="008D6335" w:rsidRPr="00C128F1" w:rsidRDefault="00C128F1" w:rsidP="00EA3C6D">
      <w:pPr>
        <w:pStyle w:val="Heading2"/>
        <w:rPr>
          <w:lang w:val="pl-PL"/>
        </w:rPr>
      </w:pPr>
      <w:r w:rsidRPr="00C128F1">
        <w:rPr>
          <w:lang w:val="pl-PL"/>
        </w:rPr>
        <w:t>7 grudnia 2017</w:t>
      </w:r>
    </w:p>
    <w:p w14:paraId="1C58D4DC" w14:textId="77777777" w:rsidR="008D6335" w:rsidRPr="00C128F1" w:rsidRDefault="00C128F1" w:rsidP="00822BB8">
      <w:pPr>
        <w:pStyle w:val="Lead"/>
      </w:pPr>
      <w:r w:rsidRPr="00C128F1">
        <w:t xml:space="preserve">Pecet u mnie w domu pojawił się dość wcześnie, bo gdzieś w 1990, może na początku 1991 roku. Większość kolegów w tamtych czasach, o ile w ogóle wiedziała co to jest komputer, posiadała </w:t>
      </w:r>
      <w:proofErr w:type="spellStart"/>
      <w:proofErr w:type="gramStart"/>
      <w:r w:rsidRPr="00C128F1">
        <w:t>Spectruma</w:t>
      </w:r>
      <w:proofErr w:type="spellEnd"/>
      <w:r w:rsidRPr="00C128F1">
        <w:t>,</w:t>
      </w:r>
      <w:proofErr w:type="gramEnd"/>
      <w:r w:rsidRPr="00C128F1">
        <w:t xml:space="preserve"> albo małe Atari. Czasy </w:t>
      </w:r>
      <w:proofErr w:type="spellStart"/>
      <w:r w:rsidRPr="00C128F1">
        <w:t>Pegasusa</w:t>
      </w:r>
      <w:proofErr w:type="spellEnd"/>
      <w:r w:rsidRPr="00C128F1">
        <w:t xml:space="preserve"> w co drugim polskim domu chyba jeszcze nie nadeszły.</w:t>
      </w:r>
    </w:p>
    <w:p w14:paraId="16EAC26F" w14:textId="77777777" w:rsidR="008D6335" w:rsidRPr="00C128F1" w:rsidRDefault="00C128F1" w:rsidP="009C7A3B">
      <w:pPr>
        <w:pStyle w:val="Image"/>
        <w:rPr>
          <w:lang w:val="pl-PL"/>
        </w:rPr>
      </w:pPr>
      <w:r>
        <w:drawing>
          <wp:inline distT="0" distB="0" distL="0" distR="0" wp14:anchorId="6039A0AB" wp14:editId="1DD5B071">
            <wp:extent cx="5760000" cy="460788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g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CE1" w14:textId="77777777" w:rsidR="00C23C90" w:rsidRDefault="00C128F1" w:rsidP="002E38E0">
      <w:pPr>
        <w:pStyle w:val="Text"/>
      </w:pPr>
      <w:r w:rsidRPr="00C128F1">
        <w:t xml:space="preserve">W ogóle jestem dość dziwnym przypadkiem gracza, bo wspomniany wyżej PC był moim pierwszym komputerem: procesor 286, nierozszerzalne 1 MB RAM, brak HDD, stacja dysków 5,25″ oraz karta graficzna </w:t>
      </w:r>
      <w:proofErr w:type="spellStart"/>
      <w:r w:rsidRPr="00C128F1">
        <w:t>Hercules</w:t>
      </w:r>
      <w:proofErr w:type="spellEnd"/>
      <w:r w:rsidRPr="00C128F1">
        <w:t xml:space="preserve"> z bursztynowym monitorem. A wszystko to sygnowane marką Hyundai. Tak, ten sam Hyundai, który wkrótce potem zaczął podbijać zachodnie rynki motoryzacyjne. Nie oznacza to, że nigdy nie miałem </w:t>
      </w:r>
      <w:proofErr w:type="spellStart"/>
      <w:r w:rsidRPr="00C128F1">
        <w:t>ośmiobitowca</w:t>
      </w:r>
      <w:proofErr w:type="spellEnd"/>
      <w:r w:rsidRPr="00C128F1">
        <w:t xml:space="preserve">. PC został zakupiony przez ojca w celu czysto profesjonalnym </w:t>
      </w:r>
      <w:r w:rsidRPr="00C128F1">
        <w:lastRenderedPageBreak/>
        <w:t xml:space="preserve">– pisał wtedy pracę doktorską. Ja swój pierwszy własny komputer </w:t>
      </w:r>
      <w:proofErr w:type="spellStart"/>
      <w:r w:rsidRPr="00C128F1">
        <w:t>Commodore</w:t>
      </w:r>
      <w:proofErr w:type="spellEnd"/>
      <w:r w:rsidRPr="00C128F1">
        <w:t xml:space="preserve"> 64 otrzymałem dwa lata </w:t>
      </w:r>
      <w:proofErr w:type="gramStart"/>
      <w:r w:rsidRPr="00C128F1">
        <w:t>później,</w:t>
      </w:r>
      <w:proofErr w:type="gramEnd"/>
      <w:r w:rsidRPr="00C128F1">
        <w:t xml:space="preserve"> jako prezent komunijny. I po </w:t>
      </w:r>
      <w:proofErr w:type="gramStart"/>
      <w:r w:rsidRPr="00C128F1">
        <w:t>tym</w:t>
      </w:r>
      <w:proofErr w:type="gramEnd"/>
      <w:r w:rsidRPr="00C128F1">
        <w:t xml:space="preserve"> gdy liznąłem już trochę poważniejszych gier (na pewno po premierze </w:t>
      </w:r>
      <w:proofErr w:type="spellStart"/>
      <w:r w:rsidRPr="00C128F1">
        <w:t>Wolfensteina</w:t>
      </w:r>
      <w:proofErr w:type="spellEnd"/>
      <w:r w:rsidRPr="00C128F1">
        <w:t xml:space="preserve"> 3D), cofnąłem się nieco w rozwoju.</w:t>
      </w:r>
    </w:p>
    <w:p w14:paraId="5C8DA230" w14:textId="77777777" w:rsidR="00C128F1" w:rsidRDefault="00C128F1" w:rsidP="002E38E0">
      <w:pPr>
        <w:pStyle w:val="Text"/>
      </w:pPr>
      <w:r w:rsidRPr="00C128F1">
        <w:t xml:space="preserve">Ale zostawmy tę historię i wróćmy do moich pierwszych kontaktów z komputerem. Dla wielu osób, nie tylko tych, którzy zaczynali swoje przygody z grami w erze akceleratorów 3D, wręcz niedorzeczne wydaje się, że były kiedyś czasy, gdy komputery były po prostu zbyt szybkie. Tak było z moim ulubionym </w:t>
      </w:r>
      <w:proofErr w:type="spellStart"/>
      <w:r w:rsidRPr="00C128F1">
        <w:t>Diggerem</w:t>
      </w:r>
      <w:proofErr w:type="spellEnd"/>
      <w:r w:rsidRPr="00C128F1">
        <w:t xml:space="preserve">. Napisana pod procesor 8088 z zegarem 4,77 MHz była </w:t>
      </w:r>
      <w:proofErr w:type="spellStart"/>
      <w:r w:rsidRPr="00C128F1">
        <w:t>niegrywalna</w:t>
      </w:r>
      <w:proofErr w:type="spellEnd"/>
      <w:r w:rsidRPr="00C128F1">
        <w:t xml:space="preserve"> na nowszych PC-</w:t>
      </w:r>
      <w:proofErr w:type="spellStart"/>
      <w:r w:rsidRPr="00C128F1">
        <w:t>tach</w:t>
      </w:r>
      <w:proofErr w:type="spellEnd"/>
      <w:r w:rsidRPr="00C128F1">
        <w:t xml:space="preserve"> z 80286. I nawet wyłączenie trybu turbo, zmniejszające taktowanie CPU z 12 do 8 MHz niewiele pomagało. Rozwiązaniem na to był programik o nazwie SLOW, służący wyłącznie do "zamulania" procesora. Podawało się jeszcze parametr, który określał jak bardzo uruchamiane gry mają zwalniać.</w:t>
      </w:r>
    </w:p>
    <w:p w14:paraId="4093EC18" w14:textId="77777777" w:rsidR="00C128F1" w:rsidRDefault="00C128F1" w:rsidP="002E38E0">
      <w:pPr>
        <w:pStyle w:val="Text"/>
      </w:pPr>
      <w:r w:rsidRPr="00C128F1">
        <w:t xml:space="preserve">Druga przeszkoda, z jaką musiałem sobie poradzić, to karta graficzna. Oferowała co prawda rozdzielczość 720×348 pikseli, ale tylko w trybie monochromatycznym. Niektóre z posiadanych przeze mnie gier wymagały przynajmniej grafiki CGA, a więc wyświetlały jedocześnie cztery kolory z możliwych szesnastu. Tutaj z pomocą przychodził program COLOR, pozwalający emulować tryby graficzne CGA na kartach </w:t>
      </w:r>
      <w:proofErr w:type="spellStart"/>
      <w:r w:rsidRPr="00C128F1">
        <w:t>Hercules</w:t>
      </w:r>
      <w:proofErr w:type="spellEnd"/>
      <w:r w:rsidRPr="00C128F1">
        <w:t xml:space="preserve">. Warte uwagi jest to, że nie tylko musiał poradzić sobie z odpowiednim wyświetleniem 4 kolorów w trybie monochromatycznym, ale również odpowiadał za </w:t>
      </w:r>
      <w:proofErr w:type="spellStart"/>
      <w:r w:rsidRPr="00C128F1">
        <w:t>upscaling</w:t>
      </w:r>
      <w:proofErr w:type="spellEnd"/>
      <w:r w:rsidRPr="00C128F1">
        <w:t xml:space="preserve"> rozdzielczości. Albowiem obrazy mające 320×200 lub 640×200 punktów należało wyświetlić na ekranie 720×348.</w:t>
      </w:r>
    </w:p>
    <w:p w14:paraId="05D53AB3" w14:textId="77777777" w:rsidR="00C128F1" w:rsidRPr="00C128F1" w:rsidRDefault="00C128F1" w:rsidP="002E38E0">
      <w:pPr>
        <w:pStyle w:val="Text"/>
      </w:pPr>
      <w:r w:rsidRPr="00C128F1">
        <w:t>"</w:t>
      </w:r>
      <w:proofErr w:type="spellStart"/>
      <w:r w:rsidRPr="00C128F1">
        <w:t>Color</w:t>
      </w:r>
      <w:proofErr w:type="spellEnd"/>
      <w:r w:rsidRPr="00C128F1">
        <w:t>" i "</w:t>
      </w:r>
      <w:proofErr w:type="spellStart"/>
      <w:r w:rsidRPr="00C128F1">
        <w:t>Slow</w:t>
      </w:r>
      <w:proofErr w:type="spellEnd"/>
      <w:r w:rsidRPr="00C128F1">
        <w:t xml:space="preserve">" już mamy, a więc rozszyfrowaliśmy już połowę tytułu </w:t>
      </w:r>
      <w:proofErr w:type="spellStart"/>
      <w:r w:rsidRPr="00C128F1">
        <w:t>posta</w:t>
      </w:r>
      <w:proofErr w:type="spellEnd"/>
      <w:r w:rsidRPr="00C128F1">
        <w:t xml:space="preserve">. Pod słowem "System" krył się MS-DOS, chyba w wersji 4.0. Natomiast "Gry", to wspomniany wcześniej </w:t>
      </w:r>
      <w:proofErr w:type="spellStart"/>
      <w:r w:rsidRPr="00C128F1">
        <w:t>Digger</w:t>
      </w:r>
      <w:proofErr w:type="spellEnd"/>
      <w:r w:rsidRPr="00C128F1">
        <w:t xml:space="preserve">, </w:t>
      </w:r>
      <w:proofErr w:type="spellStart"/>
      <w:r w:rsidRPr="00C128F1">
        <w:t>Alley</w:t>
      </w:r>
      <w:proofErr w:type="spellEnd"/>
      <w:r w:rsidRPr="00C128F1">
        <w:t xml:space="preserve"> </w:t>
      </w:r>
      <w:proofErr w:type="spellStart"/>
      <w:r w:rsidRPr="00C128F1">
        <w:t>Cat</w:t>
      </w:r>
      <w:proofErr w:type="spellEnd"/>
      <w:r w:rsidRPr="00C128F1">
        <w:t xml:space="preserve"> i jakieś szachy oraz brydż, w które grał mój ojciec. A wszystko to mieściło się na jednej dyskietce. Mojej pierwszej dyskietce, której już chyba nigdy nie zapomnę: 5¼ cala, dwustronnej, o wysokiej gęstości zapisu i pojemności 1,2 MB, czarnego koloru, w białej kopercie z niebieskim napisem PRECISION. Zaś w prawym górnym rogu miała fioletową naklejkę z czterema słowami, odręcznie napisanymi przez pierwszoklasistę, który dopiero uczył się pisać: COLOR SLOW SYSTEM GRY.</w:t>
      </w:r>
    </w:p>
    <w:sectPr w:rsidR="00C128F1" w:rsidRPr="00C128F1" w:rsidSect="009D3758">
      <w:footerReference w:type="default" r:id="rId8"/>
      <w:pgSz w:w="11907" w:h="16839" w:code="9"/>
      <w:pgMar w:top="1080" w:right="864" w:bottom="158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DB2F6" w14:textId="77777777" w:rsidR="00357EBE" w:rsidRDefault="00357EBE">
      <w:pPr>
        <w:spacing w:line="240" w:lineRule="auto"/>
      </w:pPr>
      <w:r>
        <w:separator/>
      </w:r>
    </w:p>
  </w:endnote>
  <w:endnote w:type="continuationSeparator" w:id="0">
    <w:p w14:paraId="55F70E69" w14:textId="77777777" w:rsidR="00357EBE" w:rsidRDefault="00357E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6F6B28" w14:textId="77777777" w:rsidR="008D6335" w:rsidRDefault="000E0CD7" w:rsidP="005655D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C128F1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35CE7" w14:textId="77777777" w:rsidR="00357EBE" w:rsidRDefault="00357EBE">
      <w:pPr>
        <w:spacing w:line="240" w:lineRule="auto"/>
      </w:pPr>
      <w:r>
        <w:separator/>
      </w:r>
    </w:p>
  </w:footnote>
  <w:footnote w:type="continuationSeparator" w:id="0">
    <w:p w14:paraId="5DD40B42" w14:textId="77777777" w:rsidR="00357EBE" w:rsidRDefault="00357E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D107B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1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D521FA"/>
    <w:multiLevelType w:val="hybridMultilevel"/>
    <w:tmpl w:val="61B82BCE"/>
    <w:lvl w:ilvl="0" w:tplc="50E6EB1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0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9"/>
    <w:lvlOverride w:ilvl="0">
      <w:startOverride w:val="1"/>
    </w:lvlOverride>
  </w:num>
  <w:num w:numId="15">
    <w:abstractNumId w:val="9"/>
  </w:num>
  <w:num w:numId="16">
    <w:abstractNumId w:val="13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8F1"/>
    <w:rsid w:val="00030DB3"/>
    <w:rsid w:val="000E0CD7"/>
    <w:rsid w:val="000F2487"/>
    <w:rsid w:val="00217D88"/>
    <w:rsid w:val="002E38E0"/>
    <w:rsid w:val="002F5AD5"/>
    <w:rsid w:val="003363DA"/>
    <w:rsid w:val="00357EBE"/>
    <w:rsid w:val="00413F48"/>
    <w:rsid w:val="0042248E"/>
    <w:rsid w:val="004A6047"/>
    <w:rsid w:val="005655DD"/>
    <w:rsid w:val="00744D61"/>
    <w:rsid w:val="007775F7"/>
    <w:rsid w:val="007B5688"/>
    <w:rsid w:val="00822BB8"/>
    <w:rsid w:val="008D6335"/>
    <w:rsid w:val="00960014"/>
    <w:rsid w:val="009B560E"/>
    <w:rsid w:val="009C7A3B"/>
    <w:rsid w:val="009D3758"/>
    <w:rsid w:val="00C013A5"/>
    <w:rsid w:val="00C128F1"/>
    <w:rsid w:val="00C23C90"/>
    <w:rsid w:val="00EA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1A0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38E0"/>
    <w:pPr>
      <w:spacing w:before="360" w:after="0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5DD"/>
    <w:pPr>
      <w:keepNext/>
      <w:keepLines/>
      <w:spacing w:before="40"/>
      <w:outlineLvl w:val="1"/>
    </w:pPr>
    <w:rPr>
      <w:rFonts w:eastAsiaTheme="majorEastAsia" w:cstheme="majorBidi"/>
      <w:color w:val="BF5B00" w:themeColor="accent1" w:themeShade="BF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5688"/>
    <w:pPr>
      <w:pBdr>
        <w:bottom w:val="single" w:sz="48" w:space="22" w:color="FF7A00" w:themeColor="accent1"/>
      </w:pBdr>
      <w:spacing w:after="400" w:line="240" w:lineRule="auto"/>
      <w:contextualSpacing/>
      <w:jc w:val="left"/>
    </w:pPr>
    <w:rPr>
      <w:rFonts w:eastAsiaTheme="majorEastAsia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5688"/>
    <w:rPr>
      <w:rFonts w:ascii="Verdana" w:eastAsiaTheme="majorEastAsia" w:hAnsi="Verdana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3363DA"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3363DA"/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uiPriority w:val="9"/>
    <w:rsid w:val="005655DD"/>
    <w:rPr>
      <w:rFonts w:ascii="Verdana" w:eastAsiaTheme="majorEastAsia" w:hAnsi="Verdana" w:cstheme="majorBidi"/>
      <w:color w:val="BF5B00" w:themeColor="accent1" w:themeShade="BF"/>
      <w:sz w:val="26"/>
      <w:szCs w:val="26"/>
    </w:rPr>
  </w:style>
  <w:style w:type="paragraph" w:customStyle="1" w:styleId="Lead">
    <w:name w:val="Lead"/>
    <w:basedOn w:val="Normal"/>
    <w:qFormat/>
    <w:rsid w:val="005655DD"/>
    <w:rPr>
      <w:b/>
      <w:lang w:val="pl-PL"/>
    </w:rPr>
  </w:style>
  <w:style w:type="paragraph" w:styleId="NormalWeb">
    <w:name w:val="Normal (Web)"/>
    <w:basedOn w:val="Normal"/>
    <w:uiPriority w:val="99"/>
    <w:semiHidden/>
    <w:unhideWhenUsed/>
    <w:rsid w:val="00822BB8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lang w:val="en-GB" w:eastAsia="zh-CN"/>
    </w:rPr>
  </w:style>
  <w:style w:type="paragraph" w:customStyle="1" w:styleId="Image">
    <w:name w:val="Image"/>
    <w:basedOn w:val="Normal"/>
    <w:qFormat/>
    <w:rsid w:val="00C23C90"/>
    <w:pPr>
      <w:jc w:val="center"/>
    </w:pPr>
    <w:rPr>
      <w:noProof/>
      <w:lang w:val="en-GB" w:eastAsia="zh-CN"/>
    </w:rPr>
  </w:style>
  <w:style w:type="paragraph" w:customStyle="1" w:styleId="Text">
    <w:name w:val="Text"/>
    <w:basedOn w:val="Normal"/>
    <w:qFormat/>
    <w:rsid w:val="005655DD"/>
    <w:pPr>
      <w:ind w:firstLine="720"/>
    </w:pPr>
    <w:rPr>
      <w:lang w:val="pl-PL"/>
    </w:rPr>
  </w:style>
  <w:style w:type="paragraph" w:customStyle="1" w:styleId="Bullet">
    <w:name w:val="Bullet"/>
    <w:basedOn w:val="Normal"/>
    <w:qFormat/>
    <w:rsid w:val="002E38E0"/>
    <w:pPr>
      <w:numPr>
        <w:numId w:val="18"/>
      </w:numPr>
      <w:spacing w:before="0"/>
      <w:ind w:left="714" w:hanging="357"/>
    </w:pPr>
    <w:rPr>
      <w:lang w:val="pl-P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l/Documents/web/pixelpost/assets/doc/article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article.dotx</Template>
  <TotalTime>3</TotalTime>
  <Pages>2</Pages>
  <Words>456</Words>
  <Characters>2590</Characters>
  <Application>Microsoft Macintosh Word</Application>
  <DocSecurity>0</DocSecurity>
  <Lines>45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Color Slow System Gry</dc:title>
  <dc:subject>Artykuł z pixelpost.pl</dc:subject>
  <dc:creator>Michal Klimek</dc:creator>
  <cp:keywords>Dyskietki, Nostalgia, PC</cp:keywords>
  <dc:description/>
  <cp:lastModifiedBy>Michal Klimek</cp:lastModifiedBy>
  <cp:revision>1</cp:revision>
  <dcterms:created xsi:type="dcterms:W3CDTF">2018-01-08T00:23:00Z</dcterms:created>
  <dcterms:modified xsi:type="dcterms:W3CDTF">2018-01-08T00:27:00Z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