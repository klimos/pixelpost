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D07E86" w:rsidRDefault="00D07E86">
      <w:pPr>
        <w:pStyle w:val="Title"/>
        <w:rPr>
          <w:lang w:val="pl-PL"/>
        </w:rPr>
      </w:pPr>
      <w:r>
        <w:rPr>
          <w:lang w:val="pl-PL"/>
        </w:rPr>
        <w:t>Wybierz swoją grę</w:t>
      </w:r>
      <w:r>
        <w:rPr>
          <w:lang w:val="pl-PL"/>
        </w:rPr>
        <w:br/>
      </w:r>
      <w:r w:rsidRPr="00D07E86">
        <w:rPr>
          <w:lang w:val="pl-PL"/>
        </w:rPr>
        <w:t>wszech czasów</w:t>
      </w:r>
    </w:p>
    <w:p w:rsidR="008D6335" w:rsidRPr="00D07E86" w:rsidRDefault="00D07E86" w:rsidP="00EA3C6D">
      <w:pPr>
        <w:pStyle w:val="Heading2"/>
        <w:rPr>
          <w:lang w:val="pl-PL"/>
        </w:rPr>
      </w:pPr>
      <w:r>
        <w:rPr>
          <w:lang w:val="pl-PL"/>
        </w:rPr>
        <w:t>28 marca 2018</w:t>
      </w:r>
    </w:p>
    <w:p w:rsidR="008D6335" w:rsidRPr="00D07E86" w:rsidRDefault="00D07E86" w:rsidP="00822BB8">
      <w:pPr>
        <w:pStyle w:val="Lead"/>
      </w:pPr>
      <w:r w:rsidRPr="00D07E86">
        <w:t xml:space="preserve">Posiadające w swych zbiorach największą na świecie kolekcję przedmiotów związanych z elektroniczną rozrywką, nowojorskie The </w:t>
      </w:r>
      <w:proofErr w:type="spellStart"/>
      <w:r w:rsidRPr="00D07E86">
        <w:t>Strong</w:t>
      </w:r>
      <w:proofErr w:type="spellEnd"/>
      <w:r w:rsidRPr="00D07E86">
        <w:t xml:space="preserve"> </w:t>
      </w:r>
      <w:r w:rsidR="00A6591C">
        <w:t>–</w:t>
      </w:r>
      <w:r w:rsidRPr="00D07E86">
        <w:t xml:space="preserve"> </w:t>
      </w:r>
      <w:proofErr w:type="spellStart"/>
      <w:r w:rsidRPr="00D07E86">
        <w:t>National</w:t>
      </w:r>
      <w:proofErr w:type="spellEnd"/>
      <w:r w:rsidR="00A6591C">
        <w:t xml:space="preserve"> </w:t>
      </w:r>
      <w:bookmarkStart w:id="0" w:name="_GoBack"/>
      <w:bookmarkEnd w:id="0"/>
      <w:proofErr w:type="spellStart"/>
      <w:r w:rsidRPr="00D07E86">
        <w:t>Museum</w:t>
      </w:r>
      <w:proofErr w:type="spellEnd"/>
      <w:r w:rsidRPr="00D07E86">
        <w:t xml:space="preserve"> of Play ogłosiło właśnie tegorocznych finalistów pretendujących do włączenia do listy gier wszech czasów (World Video Game Hall of Fame).</w:t>
      </w:r>
    </w:p>
    <w:p w:rsidR="008D6335" w:rsidRPr="00D07E86" w:rsidRDefault="00D07E86" w:rsidP="009C7A3B">
      <w:pPr>
        <w:pStyle w:val="Image"/>
        <w:rPr>
          <w:lang w:val="pl-PL"/>
        </w:rPr>
      </w:pPr>
      <w:r>
        <w:rPr>
          <w:lang w:val="pl-PL"/>
        </w:rPr>
        <w:drawing>
          <wp:inline distT="0" distB="0" distL="0" distR="0">
            <wp:extent cx="5760000" cy="3473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vghof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B" w:rsidRPr="00D07E86" w:rsidRDefault="00D07E86" w:rsidP="002E38E0">
      <w:pPr>
        <w:pStyle w:val="Text"/>
      </w:pPr>
      <w:r w:rsidRPr="00D07E86">
        <w:t xml:space="preserve">Poniższa lista została wyłoniona spośród tysięcy zgłoszeń, jakie muzeum otrzymało z ponad 100 </w:t>
      </w:r>
      <w:proofErr w:type="gramStart"/>
      <w:r w:rsidRPr="00D07E86">
        <w:t>krajów,</w:t>
      </w:r>
      <w:proofErr w:type="gramEnd"/>
      <w:r w:rsidRPr="00D07E86">
        <w:t xml:space="preserve"> jako tytuły, które odcisnęły piętno na historii nie tylko gier, ale całej popkultury:</w:t>
      </w:r>
    </w:p>
    <w:p w:rsidR="00D07E86" w:rsidRPr="00D07E86" w:rsidRDefault="00D07E86" w:rsidP="00D07E86">
      <w:pPr>
        <w:pStyle w:val="Bullet"/>
        <w:spacing w:before="120"/>
      </w:pPr>
      <w:r>
        <w:t>A</w:t>
      </w:r>
      <w:r w:rsidRPr="00D07E86">
        <w:rPr>
          <w:lang w:val="en-GB"/>
        </w:rPr>
        <w:t>steroid</w:t>
      </w:r>
      <w:r>
        <w:rPr>
          <w:lang w:val="en-GB"/>
        </w:rPr>
        <w:t>s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Call of Duty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 xml:space="preserve">Dance </w:t>
      </w:r>
      <w:proofErr w:type="spellStart"/>
      <w:r w:rsidRPr="00D07E86">
        <w:rPr>
          <w:lang w:val="en-GB"/>
        </w:rPr>
        <w:t>Dance</w:t>
      </w:r>
      <w:proofErr w:type="spellEnd"/>
      <w:r w:rsidRPr="00D07E86">
        <w:rPr>
          <w:lang w:val="en-GB"/>
        </w:rPr>
        <w:t xml:space="preserve"> Revolution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Final Fantasy VII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Half-Life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John Madden Football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lastRenderedPageBreak/>
        <w:t>King's Quest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Metroid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Minecraft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Ms. Pac-Man</w:t>
      </w:r>
    </w:p>
    <w:p w:rsidR="00D07E86" w:rsidRPr="00D07E86" w:rsidRDefault="00D07E86" w:rsidP="00D07E86">
      <w:pPr>
        <w:pStyle w:val="Bullet"/>
        <w:rPr>
          <w:lang w:val="en-GB"/>
        </w:rPr>
      </w:pPr>
      <w:r w:rsidRPr="00D07E86">
        <w:rPr>
          <w:lang w:val="en-GB"/>
        </w:rPr>
        <w:t>Spacewar!</w:t>
      </w:r>
    </w:p>
    <w:p w:rsidR="00D07E86" w:rsidRPr="00D07E86" w:rsidRDefault="00D07E86" w:rsidP="00D07E86">
      <w:pPr>
        <w:pStyle w:val="Bullet"/>
      </w:pPr>
      <w:r w:rsidRPr="00D07E86">
        <w:rPr>
          <w:lang w:val="en-GB"/>
        </w:rPr>
        <w:t>Tomb Raider</w:t>
      </w:r>
    </w:p>
    <w:p w:rsidR="00C23C90" w:rsidRPr="00D07E86" w:rsidRDefault="00D07E86" w:rsidP="002E38E0">
      <w:pPr>
        <w:pStyle w:val="Text"/>
      </w:pPr>
      <w:r w:rsidRPr="00D07E86">
        <w:t xml:space="preserve">Trzy z powyższych tytułów mają szansę zająć miejsce obok takich ikon jak Pac-Man, Pong czy </w:t>
      </w:r>
      <w:proofErr w:type="spellStart"/>
      <w:r w:rsidRPr="00D07E86">
        <w:t>Tetris</w:t>
      </w:r>
      <w:proofErr w:type="spellEnd"/>
      <w:r w:rsidRPr="00D07E86">
        <w:t>. Laureaci zostaną wybrani w głosowaniu przez specjalną komisję, w skład której wchodzić będą dziennikarze, pracownicy naukowi i inne osoby związane z branżą gier video, a zwłaszcza z ich historią oraz rolą w społeczeństwie</w:t>
      </w:r>
      <w:r w:rsidR="009C7A3B" w:rsidRPr="00D07E86">
        <w:t>.</w:t>
      </w:r>
    </w:p>
    <w:p w:rsidR="00D07E86" w:rsidRDefault="00D07E86" w:rsidP="002E38E0">
      <w:pPr>
        <w:pStyle w:val="Text"/>
      </w:pPr>
      <w:r w:rsidRPr="00D07E86">
        <w:t xml:space="preserve">Rozszerzenie listy gier wszech czasów odbywa się już po raz czwarty, ale w tym roku gracze po raz pierwszy w historii będą mogli oddać swój głos. Na </w:t>
      </w:r>
      <w:hyperlink r:id="rId8" w:history="1">
        <w:r w:rsidRPr="00D07E86">
          <w:rPr>
            <w:rStyle w:val="Hyperlink"/>
          </w:rPr>
          <w:t>stronie</w:t>
        </w:r>
      </w:hyperlink>
      <w:r w:rsidRPr="00D07E86">
        <w:t xml:space="preserve"> muzeum zorganizowano sondę, gdzie każdy raz dziennie może zagłosować na wybraną grę. Wyniki głosowania i ogłoszenie laureatów </w:t>
      </w:r>
      <w:proofErr w:type="gramStart"/>
      <w:r w:rsidRPr="00D07E86">
        <w:t>odbędzie</w:t>
      </w:r>
      <w:proofErr w:type="gramEnd"/>
      <w:r w:rsidRPr="00D07E86">
        <w:t xml:space="preserve"> się na specjalnej ceremonii 3 maja w siedzibie muzeum.</w:t>
      </w:r>
    </w:p>
    <w:p w:rsidR="00D07E86" w:rsidRDefault="00D07E86" w:rsidP="002E38E0">
      <w:pPr>
        <w:pStyle w:val="Text"/>
      </w:pPr>
      <w:r w:rsidRPr="00D07E86">
        <w:t>News nie mógłby być kompletny bez podania pełnej listy obecnych "członków" Hall of Fame:</w:t>
      </w:r>
    </w:p>
    <w:p w:rsidR="00D07E86" w:rsidRPr="00D07E86" w:rsidRDefault="00D07E86" w:rsidP="00D07E86">
      <w:pPr>
        <w:pStyle w:val="Bullet"/>
        <w:spacing w:before="120"/>
      </w:pPr>
      <w:proofErr w:type="spellStart"/>
      <w:r>
        <w:t>Donkey</w:t>
      </w:r>
      <w:proofErr w:type="spellEnd"/>
      <w:r>
        <w:t xml:space="preserve"> Kong</w:t>
      </w:r>
    </w:p>
    <w:p w:rsidR="00D07E86" w:rsidRPr="00D07E86" w:rsidRDefault="00D07E86" w:rsidP="00D07E86">
      <w:pPr>
        <w:pStyle w:val="Bullet"/>
        <w:rPr>
          <w:lang w:val="en-GB"/>
        </w:rPr>
      </w:pPr>
      <w:r>
        <w:rPr>
          <w:lang w:val="en-GB"/>
        </w:rPr>
        <w:t>Doom</w:t>
      </w:r>
    </w:p>
    <w:p w:rsidR="00D07E86" w:rsidRDefault="00D07E86" w:rsidP="00D07E86">
      <w:pPr>
        <w:pStyle w:val="Bullet"/>
      </w:pPr>
      <w:r>
        <w:t xml:space="preserve">Grand </w:t>
      </w:r>
      <w:proofErr w:type="spellStart"/>
      <w:r>
        <w:t>Theft</w:t>
      </w:r>
      <w:proofErr w:type="spellEnd"/>
      <w:r>
        <w:t xml:space="preserve"> Auto III</w:t>
      </w:r>
    </w:p>
    <w:p w:rsidR="00D07E86" w:rsidRDefault="00D07E86" w:rsidP="00D07E86">
      <w:pPr>
        <w:pStyle w:val="Bullet"/>
      </w:pPr>
      <w:r>
        <w:t xml:space="preserve">Halo: Combat </w:t>
      </w:r>
      <w:proofErr w:type="spellStart"/>
      <w:r>
        <w:t>Evolved</w:t>
      </w:r>
      <w:proofErr w:type="spellEnd"/>
    </w:p>
    <w:p w:rsidR="00D07E86" w:rsidRDefault="00D07E86" w:rsidP="00D07E86">
      <w:pPr>
        <w:pStyle w:val="Bullet"/>
      </w:pPr>
      <w:r>
        <w:t xml:space="preserve">The Legend of </w:t>
      </w:r>
      <w:proofErr w:type="spellStart"/>
      <w:r>
        <w:t>Zelda</w:t>
      </w:r>
      <w:proofErr w:type="spellEnd"/>
    </w:p>
    <w:p w:rsidR="00D07E86" w:rsidRDefault="00D07E86" w:rsidP="00D07E86">
      <w:pPr>
        <w:pStyle w:val="Bullet"/>
      </w:pPr>
      <w:r>
        <w:t xml:space="preserve">The Oregon </w:t>
      </w:r>
      <w:proofErr w:type="spellStart"/>
      <w:r>
        <w:t>Trail</w:t>
      </w:r>
      <w:proofErr w:type="spellEnd"/>
    </w:p>
    <w:p w:rsidR="00D07E86" w:rsidRDefault="00D07E86" w:rsidP="00D07E86">
      <w:pPr>
        <w:pStyle w:val="Bullet"/>
      </w:pPr>
      <w:r>
        <w:t>Pac-Man</w:t>
      </w:r>
    </w:p>
    <w:p w:rsidR="00D07E86" w:rsidRDefault="00D07E86" w:rsidP="00D07E86">
      <w:pPr>
        <w:pStyle w:val="Bullet"/>
      </w:pPr>
      <w:proofErr w:type="spellStart"/>
      <w:r>
        <w:t>Pokémon</w:t>
      </w:r>
      <w:proofErr w:type="spellEnd"/>
      <w:r>
        <w:t xml:space="preserve"> Red i Green</w:t>
      </w:r>
    </w:p>
    <w:p w:rsidR="00D07E86" w:rsidRDefault="00D07E86" w:rsidP="00D07E86">
      <w:pPr>
        <w:pStyle w:val="Bullet"/>
      </w:pPr>
      <w:r>
        <w:t>Pong</w:t>
      </w:r>
    </w:p>
    <w:p w:rsidR="00D07E86" w:rsidRDefault="00D07E86" w:rsidP="00D07E86">
      <w:pPr>
        <w:pStyle w:val="Bullet"/>
      </w:pPr>
      <w:r>
        <w:t xml:space="preserve">The </w:t>
      </w:r>
      <w:proofErr w:type="spellStart"/>
      <w:r>
        <w:t>Sims</w:t>
      </w:r>
      <w:proofErr w:type="spellEnd"/>
    </w:p>
    <w:p w:rsidR="00D07E86" w:rsidRDefault="00D07E86" w:rsidP="00D07E86">
      <w:pPr>
        <w:pStyle w:val="Bullet"/>
      </w:pPr>
      <w:proofErr w:type="spellStart"/>
      <w:r>
        <w:t>Sonic</w:t>
      </w:r>
      <w:proofErr w:type="spellEnd"/>
      <w:r>
        <w:t xml:space="preserve"> the </w:t>
      </w:r>
      <w:proofErr w:type="spellStart"/>
      <w:r>
        <w:t>Hedgehog</w:t>
      </w:r>
      <w:proofErr w:type="spellEnd"/>
    </w:p>
    <w:p w:rsidR="00D07E86" w:rsidRDefault="00D07E86" w:rsidP="00D07E86">
      <w:pPr>
        <w:pStyle w:val="Bullet"/>
      </w:pPr>
      <w:r>
        <w:t xml:space="preserve">Space </w:t>
      </w:r>
      <w:proofErr w:type="spellStart"/>
      <w:r>
        <w:t>Invaders</w:t>
      </w:r>
      <w:proofErr w:type="spellEnd"/>
    </w:p>
    <w:p w:rsidR="00D07E86" w:rsidRDefault="00D07E86" w:rsidP="00D07E86">
      <w:pPr>
        <w:pStyle w:val="Bullet"/>
      </w:pPr>
      <w:proofErr w:type="spellStart"/>
      <w:r>
        <w:t>Street</w:t>
      </w:r>
      <w:proofErr w:type="spellEnd"/>
      <w:r>
        <w:t xml:space="preserve"> Fighter II</w:t>
      </w:r>
    </w:p>
    <w:p w:rsidR="00D07E86" w:rsidRDefault="00D07E86" w:rsidP="00D07E86">
      <w:pPr>
        <w:pStyle w:val="Bullet"/>
      </w:pPr>
      <w:r>
        <w:t>Super Mario Bros.</w:t>
      </w:r>
    </w:p>
    <w:p w:rsidR="00D07E86" w:rsidRDefault="00D07E86" w:rsidP="00D07E86">
      <w:pPr>
        <w:pStyle w:val="Bullet"/>
      </w:pPr>
      <w:proofErr w:type="spellStart"/>
      <w:r>
        <w:t>Tetris</w:t>
      </w:r>
      <w:proofErr w:type="spellEnd"/>
    </w:p>
    <w:p w:rsidR="00D07E86" w:rsidRDefault="00D07E86" w:rsidP="00D07E86">
      <w:pPr>
        <w:pStyle w:val="Bullet"/>
        <w:rPr>
          <w:rFonts w:ascii="Times New Roman" w:hAnsi="Times New Roman"/>
        </w:rPr>
      </w:pPr>
      <w:r>
        <w:t xml:space="preserve">World of </w:t>
      </w:r>
      <w:proofErr w:type="spellStart"/>
      <w:r>
        <w:t>Warcraft</w:t>
      </w:r>
      <w:proofErr w:type="spellEnd"/>
    </w:p>
    <w:p w:rsidR="00D07E86" w:rsidRPr="00D07E86" w:rsidRDefault="00D07E86" w:rsidP="002E38E0">
      <w:pPr>
        <w:pStyle w:val="Text"/>
      </w:pPr>
    </w:p>
    <w:sectPr w:rsidR="00D07E86" w:rsidRPr="00D07E86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D5E" w:rsidRDefault="00694D5E">
      <w:r>
        <w:separator/>
      </w:r>
    </w:p>
  </w:endnote>
  <w:endnote w:type="continuationSeparator" w:id="0">
    <w:p w:rsidR="00694D5E" w:rsidRDefault="0069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D5E" w:rsidRDefault="00694D5E">
      <w:r>
        <w:separator/>
      </w:r>
    </w:p>
  </w:footnote>
  <w:footnote w:type="continuationSeparator" w:id="0">
    <w:p w:rsidR="00694D5E" w:rsidRDefault="0069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6"/>
    <w:rsid w:val="00030DB3"/>
    <w:rsid w:val="000E0CD7"/>
    <w:rsid w:val="000F2487"/>
    <w:rsid w:val="00217D88"/>
    <w:rsid w:val="002E38E0"/>
    <w:rsid w:val="002F5AD5"/>
    <w:rsid w:val="003363DA"/>
    <w:rsid w:val="00413F48"/>
    <w:rsid w:val="0042248E"/>
    <w:rsid w:val="004A6047"/>
    <w:rsid w:val="005655DD"/>
    <w:rsid w:val="00694D5E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A6591C"/>
    <w:rsid w:val="00C013A5"/>
    <w:rsid w:val="00C23C90"/>
    <w:rsid w:val="00D07E86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2287448F-1AF2-854F-BC27-C057E9CA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7E86"/>
    <w:pPr>
      <w:spacing w:after="0" w:line="240" w:lineRule="auto"/>
    </w:pPr>
    <w:rPr>
      <w:rFonts w:ascii="Times New Roman" w:eastAsia="Times New Roman" w:hAnsi="Times New Roman" w:cs="Times New Roman"/>
      <w:color w:val="auto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64" w:lineRule="auto"/>
      <w:contextualSpacing/>
      <w:jc w:val="both"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 w:line="264" w:lineRule="auto"/>
      <w:jc w:val="both"/>
      <w:outlineLvl w:val="1"/>
    </w:pPr>
    <w:rPr>
      <w:rFonts w:ascii="Verdana" w:eastAsiaTheme="majorEastAsia" w:hAnsi="Verdana" w:cstheme="majorBidi"/>
      <w:color w:val="BF5B00" w:themeColor="accent1" w:themeShade="BF"/>
      <w:sz w:val="26"/>
      <w:szCs w:val="26"/>
      <w:lang w:val="en-US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before="360" w:after="400"/>
      <w:contextualSpacing/>
    </w:pPr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before="360"/>
      <w:jc w:val="both"/>
    </w:pPr>
    <w:rPr>
      <w:rFonts w:ascii="Verdana" w:eastAsiaTheme="minorHAnsi" w:hAnsi="Verdana" w:cstheme="minorBidi"/>
      <w:color w:val="666660" w:themeColor="text2" w:themeTint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before="360"/>
      <w:jc w:val="right"/>
    </w:pPr>
    <w:rPr>
      <w:rFonts w:ascii="Verdana" w:eastAsiaTheme="minorHAnsi" w:hAnsi="Verdana" w:cstheme="minorBidi"/>
      <w:color w:val="666660" w:themeColor="text2" w:themeTint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pPr>
      <w:spacing w:before="360" w:line="264" w:lineRule="auto"/>
      <w:jc w:val="both"/>
    </w:pPr>
    <w:rPr>
      <w:rFonts w:ascii="Verdana" w:eastAsiaTheme="minorHAnsi" w:hAnsi="Verdana" w:cstheme="minorBidi"/>
      <w:b/>
      <w:color w:val="666660" w:themeColor="text2" w:themeTint="BF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/>
    </w:pPr>
    <w:rPr>
      <w:lang w:val="en-GB" w:eastAsia="zh-CN"/>
    </w:rPr>
  </w:style>
  <w:style w:type="paragraph" w:customStyle="1" w:styleId="Image">
    <w:name w:val="Image"/>
    <w:basedOn w:val="Normal"/>
    <w:qFormat/>
    <w:rsid w:val="00C23C90"/>
    <w:pPr>
      <w:spacing w:before="360" w:line="264" w:lineRule="auto"/>
      <w:jc w:val="center"/>
    </w:pPr>
    <w:rPr>
      <w:rFonts w:ascii="Verdana" w:eastAsiaTheme="minorHAnsi" w:hAnsi="Verdana" w:cstheme="minorBidi"/>
      <w:noProof/>
      <w:color w:val="666660" w:themeColor="text2" w:themeTint="BF"/>
      <w:lang w:val="en-GB" w:eastAsia="zh-CN"/>
    </w:rPr>
  </w:style>
  <w:style w:type="paragraph" w:customStyle="1" w:styleId="Text">
    <w:name w:val="Text"/>
    <w:basedOn w:val="Normal"/>
    <w:qFormat/>
    <w:rsid w:val="005655DD"/>
    <w:pPr>
      <w:spacing w:before="360" w:line="264" w:lineRule="auto"/>
      <w:ind w:firstLine="720"/>
      <w:jc w:val="both"/>
    </w:pPr>
    <w:rPr>
      <w:rFonts w:ascii="Verdana" w:eastAsiaTheme="minorHAnsi" w:hAnsi="Verdana" w:cstheme="minorBidi"/>
      <w:color w:val="666660" w:themeColor="text2" w:themeTint="BF"/>
      <w:lang w:eastAsia="ja-JP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line="264" w:lineRule="auto"/>
      <w:ind w:left="714" w:hanging="357"/>
      <w:jc w:val="both"/>
    </w:pPr>
    <w:rPr>
      <w:rFonts w:ascii="Verdana" w:eastAsiaTheme="minorHAnsi" w:hAnsi="Verdana" w:cstheme="minorBidi"/>
      <w:color w:val="666660" w:themeColor="text2" w:themeTint="BF"/>
      <w:lang w:eastAsia="zh-CN"/>
    </w:rPr>
  </w:style>
  <w:style w:type="character" w:styleId="Hyperlink">
    <w:name w:val="Hyperlink"/>
    <w:basedOn w:val="DefaultParagraphFont"/>
    <w:uiPriority w:val="99"/>
    <w:unhideWhenUsed/>
    <w:rsid w:val="00D07E86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7E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videogamehalloffame.org/players-choice-ball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7</TotalTime>
  <Pages>2</Pages>
  <Words>254</Words>
  <Characters>1446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Wybierz swoją grę wszech czasów</vt:lpstr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Wybierz swoją grę wszech czasów</dc:title>
  <dc:subject>Artykuł z pixelpost.pl</dc:subject>
  <dc:creator>Michal Klimek</dc:creator>
  <cp:keywords>Historia, Pac-Man, Pong, Tetris</cp:keywords>
  <dc:description/>
  <cp:lastModifiedBy>Michal Klimek</cp:lastModifiedBy>
  <cp:revision>2</cp:revision>
  <dcterms:created xsi:type="dcterms:W3CDTF">2018-04-30T18:02:00Z</dcterms:created>
  <dcterms:modified xsi:type="dcterms:W3CDTF">2018-04-30T18:12:00Z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