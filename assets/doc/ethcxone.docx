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59BAD" w14:textId="77777777" w:rsidR="008D6335" w:rsidRPr="00700DDB" w:rsidRDefault="00700DDB">
      <w:pPr>
        <w:pStyle w:val="Title"/>
        <w:rPr>
          <w:sz w:val="50"/>
          <w:szCs w:val="50"/>
          <w:lang w:val="pl-PL"/>
        </w:rPr>
      </w:pPr>
      <w:bookmarkStart w:id="0" w:name="_GoBack"/>
      <w:proofErr w:type="spellStart"/>
      <w:r w:rsidRPr="00700DDB">
        <w:rPr>
          <w:sz w:val="50"/>
          <w:szCs w:val="50"/>
          <w:lang w:val="pl-PL"/>
        </w:rPr>
        <w:t>Ethan</w:t>
      </w:r>
      <w:proofErr w:type="spellEnd"/>
      <w:r w:rsidRPr="00700DDB">
        <w:rPr>
          <w:sz w:val="50"/>
          <w:szCs w:val="50"/>
          <w:lang w:val="pl-PL"/>
        </w:rPr>
        <w:t xml:space="preserve"> Carter ląduje na </w:t>
      </w:r>
      <w:proofErr w:type="spellStart"/>
      <w:r w:rsidRPr="00700DDB">
        <w:rPr>
          <w:sz w:val="50"/>
          <w:szCs w:val="50"/>
          <w:lang w:val="pl-PL"/>
        </w:rPr>
        <w:t>Xboksie</w:t>
      </w:r>
      <w:proofErr w:type="spellEnd"/>
      <w:r w:rsidRPr="00700DDB">
        <w:rPr>
          <w:sz w:val="50"/>
          <w:szCs w:val="50"/>
          <w:lang w:val="pl-PL"/>
        </w:rPr>
        <w:t xml:space="preserve"> One</w:t>
      </w:r>
    </w:p>
    <w:bookmarkEnd w:id="0"/>
    <w:p w14:paraId="21E1EB48" w14:textId="77777777" w:rsidR="008D6335" w:rsidRPr="00700DDB" w:rsidRDefault="00700DDB" w:rsidP="00EA3C6D">
      <w:pPr>
        <w:pStyle w:val="Heading2"/>
        <w:rPr>
          <w:lang w:val="pl-PL"/>
        </w:rPr>
      </w:pPr>
      <w:r w:rsidRPr="00700DDB">
        <w:rPr>
          <w:lang w:val="pl-PL"/>
        </w:rPr>
        <w:t>7 stycznia 2018</w:t>
      </w:r>
    </w:p>
    <w:p w14:paraId="730BDBCE" w14:textId="77777777" w:rsidR="008D6335" w:rsidRPr="00700DDB" w:rsidRDefault="00700DDB" w:rsidP="00822BB8">
      <w:pPr>
        <w:pStyle w:val="Lead"/>
      </w:pPr>
      <w:r w:rsidRPr="00700DDB">
        <w:t xml:space="preserve">Adrian Chmielarz z warszawskiego studia The </w:t>
      </w:r>
      <w:proofErr w:type="spellStart"/>
      <w:r w:rsidRPr="00700DDB">
        <w:t>Astronauts</w:t>
      </w:r>
      <w:proofErr w:type="spellEnd"/>
      <w:r w:rsidRPr="00700DDB">
        <w:t xml:space="preserve"> ogłosił wczoraj, że już za dwa tygodnie posiadacze konsoli Microsoftu wreszcie będą mogli zagrać w Zaginięcie </w:t>
      </w:r>
      <w:proofErr w:type="spellStart"/>
      <w:r w:rsidRPr="00700DDB">
        <w:t>Ethana</w:t>
      </w:r>
      <w:proofErr w:type="spellEnd"/>
      <w:r w:rsidRPr="00700DDB">
        <w:t xml:space="preserve"> Cartera.</w:t>
      </w:r>
    </w:p>
    <w:p w14:paraId="28FC65F3" w14:textId="77777777" w:rsidR="008D6335" w:rsidRPr="00700DDB" w:rsidRDefault="00700DDB" w:rsidP="009C7A3B">
      <w:pPr>
        <w:pStyle w:val="Image"/>
        <w:rPr>
          <w:lang w:val="pl-PL"/>
        </w:rPr>
      </w:pPr>
      <w:r>
        <w:drawing>
          <wp:inline distT="0" distB="0" distL="0" distR="0" wp14:anchorId="14675EF5" wp14:editId="5CB29D84">
            <wp:extent cx="5760000" cy="3240177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cxo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558" w14:textId="77777777" w:rsidR="00C23C90" w:rsidRDefault="00700DDB" w:rsidP="002E38E0">
      <w:pPr>
        <w:pStyle w:val="Text"/>
      </w:pPr>
      <w:r w:rsidRPr="00700DDB">
        <w:t xml:space="preserve">Dla przypomnienia, jest to gra z gatunku </w:t>
      </w:r>
      <w:proofErr w:type="spellStart"/>
      <w:r w:rsidRPr="00700DDB">
        <w:rPr>
          <w:i/>
        </w:rPr>
        <w:t>walking</w:t>
      </w:r>
      <w:proofErr w:type="spellEnd"/>
      <w:r w:rsidRPr="00700DDB">
        <w:rPr>
          <w:i/>
        </w:rPr>
        <w:t xml:space="preserve"> </w:t>
      </w:r>
      <w:proofErr w:type="spellStart"/>
      <w:r w:rsidRPr="00700DDB">
        <w:rPr>
          <w:i/>
        </w:rPr>
        <w:t>simulator</w:t>
      </w:r>
      <w:proofErr w:type="spellEnd"/>
      <w:r w:rsidRPr="00700DDB">
        <w:t xml:space="preserve">, gdzie w przerwie pomiędzy podziwianiem wspaniałych krajobrazów Red </w:t>
      </w:r>
      <w:proofErr w:type="spellStart"/>
      <w:r w:rsidRPr="00700DDB">
        <w:t>Creek</w:t>
      </w:r>
      <w:proofErr w:type="spellEnd"/>
      <w:r w:rsidRPr="00700DDB">
        <w:t xml:space="preserve"> Valley wcielamy się w detektywa Paula Prospero, który próbuje rozwiązać zagadkę zniknięcia tytułowego dwunastolatka. Gra jest debiutem byłych pracowników People </w:t>
      </w:r>
      <w:proofErr w:type="spellStart"/>
      <w:r w:rsidRPr="00700DDB">
        <w:t>Can</w:t>
      </w:r>
      <w:proofErr w:type="spellEnd"/>
      <w:r w:rsidRPr="00700DDB">
        <w:t xml:space="preserve"> </w:t>
      </w:r>
      <w:proofErr w:type="spellStart"/>
      <w:r w:rsidRPr="00700DDB">
        <w:t>Fly</w:t>
      </w:r>
      <w:proofErr w:type="spellEnd"/>
      <w:r w:rsidRPr="00700DDB">
        <w:t xml:space="preserve"> i początkowo ukazała się jesienią 2014 roku na komputery PC, by niemal rok później trafić także na PlayStation 4.</w:t>
      </w:r>
    </w:p>
    <w:p w14:paraId="27088868" w14:textId="77777777" w:rsidR="00700DDB" w:rsidRDefault="00700DDB" w:rsidP="002E38E0">
      <w:pPr>
        <w:pStyle w:val="Text"/>
      </w:pPr>
      <w:r w:rsidRPr="00700DDB">
        <w:t xml:space="preserve">Użytkownikom platformy Xbox One przyszło czekać najdłużej, ale w zamian otrzymają oni najbogatszą wersję. Do gry dołączony został tryb </w:t>
      </w:r>
      <w:proofErr w:type="spellStart"/>
      <w:r w:rsidRPr="00700DDB">
        <w:rPr>
          <w:i/>
        </w:rPr>
        <w:t>Free</w:t>
      </w:r>
      <w:proofErr w:type="spellEnd"/>
      <w:r w:rsidRPr="00700DDB">
        <w:rPr>
          <w:i/>
        </w:rPr>
        <w:t xml:space="preserve"> </w:t>
      </w:r>
      <w:proofErr w:type="spellStart"/>
      <w:r w:rsidRPr="00700DDB">
        <w:rPr>
          <w:i/>
        </w:rPr>
        <w:t>Roam</w:t>
      </w:r>
      <w:proofErr w:type="spellEnd"/>
      <w:r w:rsidRPr="00700DDB">
        <w:t xml:space="preserve">, dzięki któremu Zaginięcie </w:t>
      </w:r>
      <w:proofErr w:type="spellStart"/>
      <w:r w:rsidRPr="00700DDB">
        <w:t>Ethana</w:t>
      </w:r>
      <w:proofErr w:type="spellEnd"/>
      <w:r w:rsidRPr="00700DDB">
        <w:t xml:space="preserve"> Cartera dosłownie staje się symulatorem chodzenia. Ze środowiska gry znikają wtedy wszelkie napisy, ślady krwi, czy inne tropy, które w normalnym trybie prowadziły nas do rozwiązania zagadki. Zostaje wyłącznie piękne otoczenie Red </w:t>
      </w:r>
      <w:proofErr w:type="spellStart"/>
      <w:r w:rsidRPr="00700DDB">
        <w:t>Creek</w:t>
      </w:r>
      <w:proofErr w:type="spellEnd"/>
      <w:r w:rsidRPr="00700DDB">
        <w:t xml:space="preserve"> Valley, a zadaniem gracza jest wyłącznie chodzenie, podziwianie </w:t>
      </w:r>
      <w:r w:rsidRPr="00700DDB">
        <w:lastRenderedPageBreak/>
        <w:t xml:space="preserve">i zapewne… fotografowanie (przyznać się, kto nie robił </w:t>
      </w:r>
      <w:proofErr w:type="spellStart"/>
      <w:r w:rsidRPr="00700DDB">
        <w:t>screenshotów</w:t>
      </w:r>
      <w:proofErr w:type="spellEnd"/>
      <w:r w:rsidRPr="00700DDB">
        <w:t xml:space="preserve"> grając w </w:t>
      </w:r>
      <w:proofErr w:type="spellStart"/>
      <w:r w:rsidRPr="00700DDB">
        <w:t>Ethana</w:t>
      </w:r>
      <w:proofErr w:type="spellEnd"/>
      <w:r w:rsidRPr="00700DDB">
        <w:t>).</w:t>
      </w:r>
    </w:p>
    <w:p w14:paraId="0D65C5F1" w14:textId="77777777" w:rsidR="00700DDB" w:rsidRPr="00700DDB" w:rsidRDefault="00700DDB" w:rsidP="002E38E0">
      <w:pPr>
        <w:pStyle w:val="Text"/>
      </w:pPr>
      <w:r w:rsidRPr="00700DDB">
        <w:t xml:space="preserve">Całość oczywiście w rozdzielczości 4K, ale prawdopodobnie bez 60 </w:t>
      </w:r>
      <w:proofErr w:type="spellStart"/>
      <w:r w:rsidRPr="00700DDB">
        <w:t>fpsów</w:t>
      </w:r>
      <w:proofErr w:type="spellEnd"/>
      <w:r w:rsidRPr="00700DDB">
        <w:t xml:space="preserve">, gdyż Astronauci wspominają na swoim </w:t>
      </w:r>
      <w:hyperlink r:id="rId8" w:history="1">
        <w:r w:rsidRPr="00700DDB">
          <w:rPr>
            <w:rStyle w:val="Hyperlink"/>
          </w:rPr>
          <w:t>blogu</w:t>
        </w:r>
      </w:hyperlink>
      <w:r w:rsidRPr="00700DDB">
        <w:t>, że gracze, którym bardziej zależy na "jedwabiście gładkiej" animacji, powinni zmienić w opcjach rozdzielczość na 1080p.</w:t>
      </w:r>
    </w:p>
    <w:sectPr w:rsidR="00700DDB" w:rsidRPr="00700DDB" w:rsidSect="009D3758">
      <w:footerReference w:type="default" r:id="rId9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2156E" w14:textId="77777777" w:rsidR="002452F2" w:rsidRDefault="002452F2">
      <w:pPr>
        <w:spacing w:line="240" w:lineRule="auto"/>
      </w:pPr>
      <w:r>
        <w:separator/>
      </w:r>
    </w:p>
  </w:endnote>
  <w:endnote w:type="continuationSeparator" w:id="0">
    <w:p w14:paraId="2522F6A2" w14:textId="77777777" w:rsidR="002452F2" w:rsidRDefault="00245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78A89" w14:textId="77777777"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E66326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E2F07" w14:textId="77777777" w:rsidR="002452F2" w:rsidRDefault="002452F2">
      <w:pPr>
        <w:spacing w:line="240" w:lineRule="auto"/>
      </w:pPr>
      <w:r>
        <w:separator/>
      </w:r>
    </w:p>
  </w:footnote>
  <w:footnote w:type="continuationSeparator" w:id="0">
    <w:p w14:paraId="029703BA" w14:textId="77777777" w:rsidR="002452F2" w:rsidRDefault="002452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A2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DB"/>
    <w:rsid w:val="00030DB3"/>
    <w:rsid w:val="000E0CD7"/>
    <w:rsid w:val="000F2487"/>
    <w:rsid w:val="00217D88"/>
    <w:rsid w:val="002452F2"/>
    <w:rsid w:val="002E38E0"/>
    <w:rsid w:val="002F5AD5"/>
    <w:rsid w:val="003363DA"/>
    <w:rsid w:val="00413F48"/>
    <w:rsid w:val="0042248E"/>
    <w:rsid w:val="004A6047"/>
    <w:rsid w:val="005655DD"/>
    <w:rsid w:val="00700DDB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C013A5"/>
    <w:rsid w:val="00C23C90"/>
    <w:rsid w:val="00E66326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5E0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  <w:style w:type="character" w:styleId="Hyperlink">
    <w:name w:val="Hyperlink"/>
    <w:basedOn w:val="DefaultParagraphFont"/>
    <w:uiPriority w:val="99"/>
    <w:unhideWhenUsed/>
    <w:rsid w:val="00700DDB"/>
    <w:rPr>
      <w:color w:val="34B6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yperlink" Target="http://www.theastronauts.com/2018/01/vanishing-ethan-carter-appears-xbox-one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web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4</TotalTime>
  <Pages>2</Pages>
  <Words>216</Words>
  <Characters>1330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Carter ląduje na Xboksie One</dc:title>
  <dc:subject>Artykuł z pixelpost.pl</dc:subject>
  <dc:creator>Michal Klimek</dc:creator>
  <cp:keywords>Astronauts, FPP, Konsole, Xbox</cp:keywords>
  <dc:description/>
  <cp:lastModifiedBy>Michal Klimek</cp:lastModifiedBy>
  <cp:revision>1</cp:revision>
  <dcterms:created xsi:type="dcterms:W3CDTF">2018-01-08T07:05:00Z</dcterms:created>
  <dcterms:modified xsi:type="dcterms:W3CDTF">2018-01-08T07:11:00Z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