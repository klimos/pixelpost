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FFEF" w14:textId="77777777" w:rsidR="008D6335" w:rsidRPr="00F974F3" w:rsidRDefault="00F974F3">
      <w:pPr>
        <w:pStyle w:val="Title"/>
        <w:rPr>
          <w:sz w:val="58"/>
          <w:szCs w:val="58"/>
          <w:lang w:val="pl-PL"/>
        </w:rPr>
      </w:pPr>
      <w:bookmarkStart w:id="0" w:name="_GoBack"/>
      <w:r w:rsidRPr="00F974F3">
        <w:rPr>
          <w:sz w:val="58"/>
          <w:szCs w:val="58"/>
          <w:lang w:val="pl-PL"/>
        </w:rPr>
        <w:t xml:space="preserve">Magic: the </w:t>
      </w:r>
      <w:proofErr w:type="spellStart"/>
      <w:r w:rsidRPr="00F974F3">
        <w:rPr>
          <w:sz w:val="58"/>
          <w:szCs w:val="58"/>
          <w:lang w:val="pl-PL"/>
        </w:rPr>
        <w:t>Gathering</w:t>
      </w:r>
      <w:proofErr w:type="spellEnd"/>
      <w:r w:rsidRPr="00F974F3">
        <w:rPr>
          <w:sz w:val="58"/>
          <w:szCs w:val="58"/>
          <w:lang w:val="pl-PL"/>
        </w:rPr>
        <w:br/>
        <w:t>– Polacy wicemistrzami świata</w:t>
      </w:r>
    </w:p>
    <w:bookmarkEnd w:id="0"/>
    <w:p w14:paraId="58443396" w14:textId="77777777" w:rsidR="008D6335" w:rsidRPr="000C079D" w:rsidRDefault="00F974F3" w:rsidP="00EA3C6D">
      <w:pPr>
        <w:pStyle w:val="Heading2"/>
        <w:rPr>
          <w:lang w:val="pl-PL"/>
        </w:rPr>
      </w:pPr>
      <w:r w:rsidRPr="000C079D">
        <w:rPr>
          <w:lang w:val="pl-PL"/>
        </w:rPr>
        <w:t>3 grudnia 2017</w:t>
      </w:r>
    </w:p>
    <w:p w14:paraId="4B7BF16F" w14:textId="77777777" w:rsidR="008D6335" w:rsidRPr="000C079D" w:rsidRDefault="000C079D" w:rsidP="00822BB8">
      <w:pPr>
        <w:pStyle w:val="Lead"/>
      </w:pPr>
      <w:r w:rsidRPr="000C079D">
        <w:t xml:space="preserve">W trakcie właśnie kończącego się weekendu, we francuskiej Nicei odbywały się drużynowe mistrzostwa świata w Magic: the </w:t>
      </w:r>
      <w:proofErr w:type="spellStart"/>
      <w:r w:rsidRPr="000C079D">
        <w:t>Gathering</w:t>
      </w:r>
      <w:proofErr w:type="spellEnd"/>
      <w:r w:rsidRPr="000C079D">
        <w:t xml:space="preserve">, z pulą nagród niewiele ponad 250 tys. USD. Pewnie informacja ta nie wyszłaby poza </w:t>
      </w:r>
      <w:proofErr w:type="spellStart"/>
      <w:r w:rsidRPr="000C079D">
        <w:t>medżikowy</w:t>
      </w:r>
      <w:proofErr w:type="spellEnd"/>
      <w:r w:rsidRPr="000C079D">
        <w:t xml:space="preserve"> półświatek, gdyby nie fakt, że reprezentacja naszego kraju zdobyła tytuł wicemistrza.</w:t>
      </w:r>
    </w:p>
    <w:p w14:paraId="6CEA1766" w14:textId="77777777" w:rsidR="008D6335" w:rsidRPr="009C7A3B" w:rsidRDefault="000C079D" w:rsidP="009C7A3B">
      <w:pPr>
        <w:pStyle w:val="Image"/>
      </w:pPr>
      <w:r>
        <w:drawing>
          <wp:inline distT="0" distB="0" distL="0" distR="0" wp14:anchorId="4AB867F7" wp14:editId="1F795B01">
            <wp:extent cx="3570248" cy="5400000"/>
            <wp:effectExtent l="0" t="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g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4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895B" w14:textId="77777777" w:rsidR="00C23C90" w:rsidRDefault="000C079D" w:rsidP="002E38E0">
      <w:pPr>
        <w:pStyle w:val="Text"/>
      </w:pPr>
      <w:r w:rsidRPr="000C079D">
        <w:lastRenderedPageBreak/>
        <w:t xml:space="preserve">Panowie w składzie: Grzegorz Kowalski, Piotr Głogowski i Radek Kaczmarczyk przyczynili się do największego sukcesu drużynowego polskiej sceny </w:t>
      </w:r>
      <w:proofErr w:type="spellStart"/>
      <w:proofErr w:type="gramStart"/>
      <w:r w:rsidRPr="000C079D">
        <w:t>M:tG</w:t>
      </w:r>
      <w:proofErr w:type="spellEnd"/>
      <w:proofErr w:type="gramEnd"/>
      <w:r w:rsidRPr="000C079D">
        <w:t>, ulegając jedynie Japonii. Na scenie międzynarodowej do tej pory mieliśmy jedynie sporadyczne sukcesy indywidualnych graczy, a odkąd drużynowe mistrzostwa przybrały obecną formułę w 2012 roku, nigdy nie udało nam się awansować do czołowej ósemki.</w:t>
      </w:r>
    </w:p>
    <w:p w14:paraId="22F25814" w14:textId="77777777" w:rsidR="000C079D" w:rsidRDefault="000C079D" w:rsidP="002E38E0">
      <w:pPr>
        <w:pStyle w:val="Text"/>
      </w:pPr>
      <w:r w:rsidRPr="000C079D">
        <w:t>Piętnaste miejsce po pierwszym dniu zawodów nie zapowiadało sukcesu, ale między innymi dzięki niedzielnym zwycięstwom z czołową trójką: Walią, Niemcami i Belgią udało nam się dotrzeć do wielkiego finału. Tam, niestety musieliśmy uznać wyższość zawodników z Kraju Kwitnącej Wiśni, gdzie Magic jest nieporównywalnie bardziej popularny niż w u nas a zawodnicy regularnie zwyciężają w największych turniejach na całym świecie. Polacy ulegli po zaciętej walce 1:2 i zakończyli zmagania z nagrodą w wysokości 8,5 tysięcy dolarów do podziału.</w:t>
      </w:r>
    </w:p>
    <w:p w14:paraId="4629C005" w14:textId="77777777" w:rsidR="000C079D" w:rsidRPr="000C079D" w:rsidRDefault="000C079D" w:rsidP="002E38E0">
      <w:pPr>
        <w:pStyle w:val="Text"/>
      </w:pPr>
      <w:r w:rsidRPr="000C079D">
        <w:t xml:space="preserve">Bardziej szczegółowe informacje na oficjalnej stronie </w:t>
      </w:r>
      <w:hyperlink r:id="rId8" w:history="1">
        <w:r w:rsidRPr="000C079D">
          <w:rPr>
            <w:rStyle w:val="Hyperlink"/>
          </w:rPr>
          <w:t xml:space="preserve">Magic: the </w:t>
        </w:r>
        <w:proofErr w:type="spellStart"/>
        <w:r w:rsidRPr="000C079D">
          <w:rPr>
            <w:rStyle w:val="Hyperlink"/>
          </w:rPr>
          <w:t>Gathering</w:t>
        </w:r>
        <w:proofErr w:type="spellEnd"/>
      </w:hyperlink>
      <w:r w:rsidRPr="000C079D">
        <w:t>.</w:t>
      </w:r>
    </w:p>
    <w:sectPr w:rsidR="000C079D" w:rsidRPr="000C079D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794AF" w14:textId="77777777" w:rsidR="00562235" w:rsidRDefault="00562235">
      <w:pPr>
        <w:spacing w:line="240" w:lineRule="auto"/>
      </w:pPr>
      <w:r>
        <w:separator/>
      </w:r>
    </w:p>
  </w:endnote>
  <w:endnote w:type="continuationSeparator" w:id="0">
    <w:p w14:paraId="42797414" w14:textId="77777777" w:rsidR="00562235" w:rsidRDefault="00562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AFFEE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C079D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E4A0B" w14:textId="77777777" w:rsidR="00562235" w:rsidRDefault="00562235">
      <w:pPr>
        <w:spacing w:line="240" w:lineRule="auto"/>
      </w:pPr>
      <w:r>
        <w:separator/>
      </w:r>
    </w:p>
  </w:footnote>
  <w:footnote w:type="continuationSeparator" w:id="0">
    <w:p w14:paraId="0D55B380" w14:textId="77777777" w:rsidR="00562235" w:rsidRDefault="00562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F3"/>
    <w:rsid w:val="00030DB3"/>
    <w:rsid w:val="000C079D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2235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8DD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  <w:style w:type="character" w:styleId="Hyperlink">
    <w:name w:val="Hyperlink"/>
    <w:basedOn w:val="DefaultParagraphFont"/>
    <w:uiPriority w:val="99"/>
    <w:unhideWhenUsed/>
    <w:rsid w:val="000C079D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s://magic.wizards.com/en/events/coverage/2017WMC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6</TotalTime>
  <Pages>2</Pages>
  <Words>202</Words>
  <Characters>1250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Magic: the Gathering – Polacy wicemistrzami świata</dc:title>
  <dc:subject>Artykuł z pixelpost.pl</dc:subject>
  <dc:creator>Michal Klimek</dc:creator>
  <cp:keywords>e-sport, Karcianki, Magic the Gathering, RPG, Wizards of the Coast</cp:keywords>
  <dc:description/>
  <cp:lastModifiedBy>Michal Klimek</cp:lastModifiedBy>
  <cp:revision>1</cp:revision>
  <dcterms:created xsi:type="dcterms:W3CDTF">2018-01-08T00:05:00Z</dcterms:created>
  <dcterms:modified xsi:type="dcterms:W3CDTF">2018-01-08T00:12:00Z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