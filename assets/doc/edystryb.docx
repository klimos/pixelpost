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851805" w:rsidRDefault="00851805">
      <w:pPr>
        <w:pStyle w:val="Title"/>
        <w:rPr>
          <w:lang w:val="pl-PL"/>
        </w:rPr>
      </w:pPr>
      <w:r>
        <w:rPr>
          <w:lang w:val="pl-PL"/>
        </w:rPr>
        <w:t>Dystrybucja elektroniczna</w:t>
      </w:r>
      <w:r>
        <w:rPr>
          <w:lang w:val="pl-PL"/>
        </w:rPr>
        <w:br/>
      </w:r>
      <w:r w:rsidRPr="00851805">
        <w:rPr>
          <w:lang w:val="pl-PL"/>
        </w:rPr>
        <w:t>– jak ma wyglądać?</w:t>
      </w:r>
    </w:p>
    <w:p w:rsidR="008D6335" w:rsidRPr="00851805" w:rsidRDefault="00851805" w:rsidP="00EA3C6D">
      <w:pPr>
        <w:pStyle w:val="Heading2"/>
        <w:rPr>
          <w:lang w:val="pl-PL"/>
        </w:rPr>
      </w:pPr>
      <w:r w:rsidRPr="00851805">
        <w:rPr>
          <w:lang w:val="pl-PL"/>
        </w:rPr>
        <w:t>28 stycznia 2018</w:t>
      </w:r>
    </w:p>
    <w:p w:rsidR="008D6335" w:rsidRPr="009C7A3B" w:rsidRDefault="00851805" w:rsidP="00822BB8">
      <w:pPr>
        <w:pStyle w:val="Lead"/>
        <w:rPr>
          <w:lang w:val="en-GB"/>
        </w:rPr>
      </w:pPr>
      <w:r w:rsidRPr="00851805">
        <w:t>Tak się zło</w:t>
      </w:r>
      <w:bookmarkStart w:id="0" w:name="_GoBack"/>
      <w:bookmarkEnd w:id="0"/>
      <w:r w:rsidRPr="00851805">
        <w:t xml:space="preserve">żyło, że dzisiejszą niedzielę spędzam głównie w powietrzu, kilkanaście kilometrów nad ziemią – trzy loty w ciągu dziewięciu godzin. Dawno nie grałem na komputerze, więc postanowiłem nadrobić zaległości i ponownie przejść pierwszego </w:t>
      </w:r>
      <w:proofErr w:type="spellStart"/>
      <w:r w:rsidRPr="00851805">
        <w:t>StarCrafta</w:t>
      </w:r>
      <w:proofErr w:type="spellEnd"/>
      <w:r w:rsidRPr="00851805">
        <w:t xml:space="preserve">. Tym razem wersję HD, którą kupiłem od </w:t>
      </w:r>
      <w:proofErr w:type="spellStart"/>
      <w:r w:rsidRPr="00851805">
        <w:t>Blizzarda</w:t>
      </w:r>
      <w:proofErr w:type="spellEnd"/>
      <w:r w:rsidRPr="00851805">
        <w:t xml:space="preserve"> w dniu premiery. Nawet ją wtedy zainstalowałem, włączyłem i przeszedłem ze 2-3 misje kampanii </w:t>
      </w:r>
      <w:proofErr w:type="spellStart"/>
      <w:r w:rsidRPr="00851805">
        <w:t>Terran</w:t>
      </w:r>
      <w:proofErr w:type="spellEnd"/>
      <w:r w:rsidRPr="00851805">
        <w:t xml:space="preserve">. </w:t>
      </w:r>
      <w:r w:rsidRPr="00851805">
        <w:rPr>
          <w:lang w:val="en-GB"/>
        </w:rPr>
        <w:t xml:space="preserve">Z </w:t>
      </w:r>
      <w:proofErr w:type="spellStart"/>
      <w:r w:rsidRPr="00851805">
        <w:rPr>
          <w:lang w:val="en-GB"/>
        </w:rPr>
        <w:t>jakiegoś</w:t>
      </w:r>
      <w:proofErr w:type="spellEnd"/>
      <w:r w:rsidRPr="00851805">
        <w:rPr>
          <w:lang w:val="en-GB"/>
        </w:rPr>
        <w:t xml:space="preserve"> </w:t>
      </w:r>
      <w:proofErr w:type="spellStart"/>
      <w:r w:rsidRPr="00851805">
        <w:rPr>
          <w:lang w:val="en-GB"/>
        </w:rPr>
        <w:t>powodu</w:t>
      </w:r>
      <w:proofErr w:type="spellEnd"/>
      <w:r w:rsidRPr="00851805">
        <w:rPr>
          <w:lang w:val="en-GB"/>
        </w:rPr>
        <w:t xml:space="preserve"> </w:t>
      </w:r>
      <w:proofErr w:type="spellStart"/>
      <w:r w:rsidRPr="00851805">
        <w:rPr>
          <w:lang w:val="en-GB"/>
        </w:rPr>
        <w:t>gra</w:t>
      </w:r>
      <w:proofErr w:type="spellEnd"/>
      <w:r w:rsidRPr="00851805">
        <w:rPr>
          <w:lang w:val="en-GB"/>
        </w:rPr>
        <w:t xml:space="preserve"> </w:t>
      </w:r>
      <w:proofErr w:type="spellStart"/>
      <w:r w:rsidRPr="00851805">
        <w:rPr>
          <w:lang w:val="en-GB"/>
        </w:rPr>
        <w:t>poszła</w:t>
      </w:r>
      <w:proofErr w:type="spellEnd"/>
      <w:r w:rsidRPr="00851805">
        <w:rPr>
          <w:lang w:val="en-GB"/>
        </w:rPr>
        <w:t xml:space="preserve"> </w:t>
      </w:r>
      <w:proofErr w:type="spellStart"/>
      <w:r w:rsidRPr="00851805">
        <w:rPr>
          <w:lang w:val="en-GB"/>
        </w:rPr>
        <w:t>jednak</w:t>
      </w:r>
      <w:proofErr w:type="spellEnd"/>
      <w:r w:rsidRPr="00851805">
        <w:rPr>
          <w:lang w:val="en-GB"/>
        </w:rPr>
        <w:t xml:space="preserve"> w </w:t>
      </w:r>
      <w:proofErr w:type="spellStart"/>
      <w:r w:rsidRPr="00851805">
        <w:rPr>
          <w:lang w:val="en-GB"/>
        </w:rPr>
        <w:t>odstawkę</w:t>
      </w:r>
      <w:proofErr w:type="spellEnd"/>
      <w:r w:rsidRPr="00851805">
        <w:rPr>
          <w:lang w:val="en-GB"/>
        </w:rPr>
        <w:t>.</w:t>
      </w:r>
    </w:p>
    <w:p w:rsidR="008D6335" w:rsidRPr="009C7A3B" w:rsidRDefault="00851805" w:rsidP="009C7A3B">
      <w:pPr>
        <w:pStyle w:val="Image"/>
      </w:pPr>
      <w:r>
        <w:drawing>
          <wp:inline distT="0" distB="0" distL="0" distR="0">
            <wp:extent cx="5760000" cy="36000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ystry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05" w:rsidRPr="00851805" w:rsidRDefault="00851805" w:rsidP="002E38E0">
      <w:pPr>
        <w:pStyle w:val="Text"/>
      </w:pPr>
      <w:r w:rsidRPr="00851805">
        <w:t xml:space="preserve">Dziś postanowiłem wrócić do, nie bójmy się użyć tego stwierdzenia, RTS-a wszechczasów. Przed wylotem upewniłem się, że gra jest zainstalowana, ma najnowsze </w:t>
      </w:r>
      <w:proofErr w:type="spellStart"/>
      <w:r w:rsidRPr="00851805">
        <w:t>patche</w:t>
      </w:r>
      <w:proofErr w:type="spellEnd"/>
      <w:r w:rsidRPr="00851805">
        <w:t xml:space="preserve">, </w:t>
      </w:r>
      <w:proofErr w:type="spellStart"/>
      <w:r w:rsidRPr="00851805">
        <w:t>baaa</w:t>
      </w:r>
      <w:proofErr w:type="spellEnd"/>
      <w:r w:rsidRPr="00851805">
        <w:t xml:space="preserve">… zabrałem nawet myszkę. Samolot wzbił się w powietrze, kapitan zgasił sygnalizację zapięcia pasów, sięgam więc do podręcznej walizki po komputer. Po uruchomieniu klient battle.net marudzi, że nie może się połączyć z </w:t>
      </w:r>
      <w:r w:rsidRPr="00851805">
        <w:lastRenderedPageBreak/>
        <w:t xml:space="preserve">serwerami, ale nic sobie z tego nie robię, bo przecież mam zamiar zagrać w kampanię single </w:t>
      </w:r>
      <w:proofErr w:type="spellStart"/>
      <w:r w:rsidRPr="00851805">
        <w:t>player</w:t>
      </w:r>
      <w:proofErr w:type="spellEnd"/>
      <w:r w:rsidRPr="00851805">
        <w:t>.</w:t>
      </w:r>
    </w:p>
    <w:p w:rsidR="00C23C90" w:rsidRPr="00851805" w:rsidRDefault="00851805" w:rsidP="00851805">
      <w:pPr>
        <w:pStyle w:val="Text"/>
      </w:pPr>
      <w:r w:rsidRPr="00851805">
        <w:t xml:space="preserve">Najgorsze jednak dopiero miało nastąpić. Uruchamiam </w:t>
      </w:r>
      <w:proofErr w:type="spellStart"/>
      <w:r w:rsidRPr="00851805">
        <w:t>StarCrafta</w:t>
      </w:r>
      <w:proofErr w:type="spellEnd"/>
      <w:r w:rsidRPr="00851805">
        <w:t xml:space="preserve"> i moim oczom ukazuje się ekran ładowania. W pierwszej chwili nie zauważyłem niskiej rozdzielczości i czarnych pasków po bokach ekranu, spowodowanych proporcjami 4:3 na panoramicznym LCD laptopa. Dopiero po wczytaniu ostatniego stanu gry, gdy załadowała się właściwa rozgrywka, zorientowałem się, że coś jest nie tak. Gra uruchomiła się w wersji klasycznej, z grafiką sprzed 20 lat. Dziwne, bo jeszcze wczoraj wszystko działało w trybie HD. Ale myślę sobie spoko… pamiętam przecież, że gdzieś w ustawieniach można było przełączyć wajchę, by to zmienić. Wchodzę w </w:t>
      </w:r>
      <w:r>
        <w:t xml:space="preserve">opcje Video i owszem, </w:t>
      </w:r>
      <w:proofErr w:type="spellStart"/>
      <w:r>
        <w:t>checkbox</w:t>
      </w:r>
      <w:proofErr w:type="spellEnd"/>
      <w:r>
        <w:t xml:space="preserve"> "HD Graphics"</w:t>
      </w:r>
      <w:r w:rsidRPr="00851805">
        <w:t xml:space="preserve"> jest, ale odznaczony i nieaktywny.</w:t>
      </w:r>
    </w:p>
    <w:p w:rsidR="00851805" w:rsidRDefault="00851805" w:rsidP="00851805">
      <w:pPr>
        <w:pStyle w:val="Text"/>
      </w:pPr>
      <w:r w:rsidRPr="00851805">
        <w:t xml:space="preserve">Cóż Blizzard naprawdę za każdym razem chce sprawdzić, czy aby na pewno zakupiłem wersję HD za te marne 15 euro. Bo, chyba z lenistwa, przygotowali jeden </w:t>
      </w:r>
      <w:proofErr w:type="spellStart"/>
      <w:r w:rsidRPr="00851805">
        <w:t>build</w:t>
      </w:r>
      <w:proofErr w:type="spellEnd"/>
      <w:r w:rsidRPr="00851805">
        <w:t xml:space="preserve"> dla obu edycji i gdyby nie było za każdym razem weryfikacji online, to ktoś bardziej ogarnięty w grzebaniu we wnętrznościach aplikacji mógłby znaleźć sposób na odblokowanie płatnego </w:t>
      </w:r>
      <w:proofErr w:type="spellStart"/>
      <w:r w:rsidRPr="00851805">
        <w:t>contentu</w:t>
      </w:r>
      <w:proofErr w:type="spellEnd"/>
      <w:r w:rsidRPr="00851805">
        <w:t xml:space="preserve"> podmieniając parę wartości w rejestrze lub w plikach gry. Niby mogłem kontynuować zabawę. </w:t>
      </w:r>
      <w:proofErr w:type="spellStart"/>
      <w:r w:rsidRPr="00851805">
        <w:t>StarCraft</w:t>
      </w:r>
      <w:proofErr w:type="spellEnd"/>
      <w:r w:rsidRPr="00851805">
        <w:t xml:space="preserve"> zestarzał się, ale nie aż tak strasznie. Ale nie po to płaciłem wcześniej, żeby teraz grać w darmową wersję. A poza tym kilkanaście lat temu już tę grę przeszedłem.</w:t>
      </w:r>
    </w:p>
    <w:p w:rsidR="00851805" w:rsidRDefault="00851805" w:rsidP="00851805">
      <w:pPr>
        <w:pStyle w:val="Image"/>
      </w:pPr>
      <w:r>
        <w:drawing>
          <wp:inline distT="0" distB="0" distL="0" distR="0">
            <wp:extent cx="5760000" cy="36000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ystr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05" w:rsidRDefault="00851805" w:rsidP="00851805">
      <w:pPr>
        <w:pStyle w:val="Text"/>
      </w:pPr>
      <w:r w:rsidRPr="00851805">
        <w:t xml:space="preserve">Przesiadka na lotnisku, darmowe </w:t>
      </w:r>
      <w:proofErr w:type="spellStart"/>
      <w:r w:rsidRPr="00851805">
        <w:t>WiFi</w:t>
      </w:r>
      <w:proofErr w:type="spellEnd"/>
      <w:r w:rsidRPr="00851805">
        <w:t xml:space="preserve">, szybki rzut oka na bibliotekę </w:t>
      </w:r>
      <w:proofErr w:type="spellStart"/>
      <w:r w:rsidRPr="00851805">
        <w:t>Steama</w:t>
      </w:r>
      <w:proofErr w:type="spellEnd"/>
      <w:r w:rsidRPr="00851805">
        <w:t>, może coś uda się ściągnąć przed następny</w:t>
      </w:r>
      <w:r>
        <w:t>m lotem. Jest! Kolejny tytuł z "kupki wstydu"</w:t>
      </w:r>
      <w:r w:rsidRPr="00851805">
        <w:t xml:space="preserve">, czyli pierwszy Half-Life. Odpalam ściąganie i tutaj następuje kolejne </w:t>
      </w:r>
      <w:r w:rsidRPr="00851805">
        <w:lastRenderedPageBreak/>
        <w:t xml:space="preserve">zderzenie ze szklaną ścianą. Niby wszystko działa, niby </w:t>
      </w:r>
      <w:proofErr w:type="spellStart"/>
      <w:r w:rsidRPr="00851805">
        <w:t>internet</w:t>
      </w:r>
      <w:proofErr w:type="spellEnd"/>
      <w:r w:rsidRPr="00851805">
        <w:t xml:space="preserve"> chodzi jak należy podczas przeglądania stron, ale prędkość pobierania w porywach osiąga 100 </w:t>
      </w:r>
      <w:proofErr w:type="spellStart"/>
      <w:r w:rsidRPr="00851805">
        <w:t>kB</w:t>
      </w:r>
      <w:proofErr w:type="spellEnd"/>
      <w:r w:rsidRPr="00851805">
        <w:t>/s. Niby mam jeszcze telefon z LTE, gdzie mógłbym udostępnić połączenie. Ale zapewne pakietu danych by mi nie wystarczyło a za transfer bym zapłacił drugie tyle, co już wydałem na grę.</w:t>
      </w:r>
    </w:p>
    <w:p w:rsidR="00851805" w:rsidRPr="00851805" w:rsidRDefault="00851805" w:rsidP="00851805">
      <w:pPr>
        <w:pStyle w:val="Text"/>
      </w:pPr>
      <w:r w:rsidRPr="00851805">
        <w:t xml:space="preserve">Od dawna wolałem edycje pudełkowe niż cyfrę. W sumie nie </w:t>
      </w:r>
      <w:proofErr w:type="gramStart"/>
      <w:r w:rsidRPr="00851805">
        <w:t>wiedziałem</w:t>
      </w:r>
      <w:proofErr w:type="gramEnd"/>
      <w:r w:rsidRPr="00851805">
        <w:t xml:space="preserve"> dlaczego, może z sentymentu, może to kwestia zamiłowań kolekcjonerskich. Od dzisiaj przynajmniej wiem z jakiego powodu tęsknię za czasami, które niestety chyba już nie wrócą. Dawniej mogliśmy grać w to co chcieliśmy i kiedy chcieliśmy. Dziś musimy brać pod uwagę widzimisię producentów i wydawców. 10 lat temu latając samolotem byłem zdecydowanie lepiej przygotowany. Nie miałem </w:t>
      </w:r>
      <w:proofErr w:type="spellStart"/>
      <w:r w:rsidRPr="00851805">
        <w:t>Steama</w:t>
      </w:r>
      <w:proofErr w:type="spellEnd"/>
      <w:r w:rsidRPr="00851805">
        <w:t xml:space="preserve">, jedyne gry wymagające połączenia z </w:t>
      </w:r>
      <w:proofErr w:type="spellStart"/>
      <w:r w:rsidRPr="00851805">
        <w:t>internetem</w:t>
      </w:r>
      <w:proofErr w:type="spellEnd"/>
      <w:r w:rsidRPr="00851805">
        <w:t xml:space="preserve">, które posiadałem to </w:t>
      </w:r>
      <w:proofErr w:type="spellStart"/>
      <w:r w:rsidRPr="00851805">
        <w:t>WoW</w:t>
      </w:r>
      <w:proofErr w:type="spellEnd"/>
      <w:r w:rsidRPr="00851805">
        <w:t xml:space="preserve"> i </w:t>
      </w:r>
      <w:proofErr w:type="spellStart"/>
      <w:r w:rsidRPr="00851805">
        <w:t>Guild</w:t>
      </w:r>
      <w:proofErr w:type="spellEnd"/>
      <w:r w:rsidRPr="00851805">
        <w:t xml:space="preserve"> Wars, ale ciężko grać w MMO offline. Zaś przed każdą podróżą, jak chciałem w coś pograć, to instalowałem wszystko z płyty i nawet w najgorszych koszmarach nie śniło mi się, o dzisiejszych problemach pierwszego świata.</w:t>
      </w:r>
    </w:p>
    <w:sectPr w:rsidR="00851805" w:rsidRPr="00851805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3D9" w:rsidRDefault="002303D9">
      <w:pPr>
        <w:spacing w:line="240" w:lineRule="auto"/>
      </w:pPr>
      <w:r>
        <w:separator/>
      </w:r>
    </w:p>
  </w:endnote>
  <w:endnote w:type="continuationSeparator" w:id="0">
    <w:p w:rsidR="002303D9" w:rsidRDefault="00230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3D9" w:rsidRDefault="002303D9">
      <w:pPr>
        <w:spacing w:line="240" w:lineRule="auto"/>
      </w:pPr>
      <w:r>
        <w:separator/>
      </w:r>
    </w:p>
  </w:footnote>
  <w:footnote w:type="continuationSeparator" w:id="0">
    <w:p w:rsidR="002303D9" w:rsidRDefault="00230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05"/>
    <w:rsid w:val="00030DB3"/>
    <w:rsid w:val="000E0CD7"/>
    <w:rsid w:val="000F2487"/>
    <w:rsid w:val="00217D88"/>
    <w:rsid w:val="002303D9"/>
    <w:rsid w:val="002E38E0"/>
    <w:rsid w:val="002F5AD5"/>
    <w:rsid w:val="003363DA"/>
    <w:rsid w:val="00413F48"/>
    <w:rsid w:val="0042248E"/>
    <w:rsid w:val="004A6047"/>
    <w:rsid w:val="005655DD"/>
    <w:rsid w:val="00744D61"/>
    <w:rsid w:val="007775F7"/>
    <w:rsid w:val="007B5688"/>
    <w:rsid w:val="00822BB8"/>
    <w:rsid w:val="00851805"/>
    <w:rsid w:val="008D6335"/>
    <w:rsid w:val="00960014"/>
    <w:rsid w:val="009B560E"/>
    <w:rsid w:val="009C7A3B"/>
    <w:rsid w:val="009D3758"/>
    <w:rsid w:val="00A43CD1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EFC46F7E-4AD1-FB46-BF2E-22A1DC5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4</TotalTime>
  <Pages>3</Pages>
  <Words>547</Words>
  <Characters>3099</Characters>
  <Application>Microsoft Office Word</Application>
  <DocSecurity>0</DocSecurity>
  <Lines>54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Dystrybucja elektroniczna - jak ma wyglądać?</dc:title>
  <dc:subject>Artykuł z pixelpost.pl</dc:subject>
  <dc:creator>Michal Klimek</dc:creator>
  <cp:keywords>Blizzard, Multiplayer, Starcraft</cp:keywords>
  <dc:description/>
  <cp:lastModifiedBy>Michal Klimek</cp:lastModifiedBy>
  <cp:revision>2</cp:revision>
  <dcterms:created xsi:type="dcterms:W3CDTF">2018-03-17T22:58:00Z</dcterms:created>
  <dcterms:modified xsi:type="dcterms:W3CDTF">2018-03-17T23:05:00Z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