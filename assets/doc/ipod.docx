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3A46A" w14:textId="77777777" w:rsidR="008D6335" w:rsidRPr="000454AC" w:rsidRDefault="0033305B">
      <w:pPr>
        <w:pStyle w:val="Title"/>
        <w:rPr>
          <w:sz w:val="47"/>
          <w:szCs w:val="47"/>
          <w:lang w:val="pl-PL"/>
        </w:rPr>
      </w:pPr>
      <w:bookmarkStart w:id="0" w:name="_GoBack"/>
      <w:bookmarkEnd w:id="0"/>
      <w:r w:rsidRPr="000454AC">
        <w:rPr>
          <w:sz w:val="47"/>
          <w:szCs w:val="47"/>
          <w:lang w:val="pl-PL"/>
        </w:rPr>
        <w:t>Czytanie w czasach e-booka łupanego</w:t>
      </w:r>
    </w:p>
    <w:p w14:paraId="65777117" w14:textId="77777777" w:rsidR="008D6335" w:rsidRPr="0033305B" w:rsidRDefault="0033305B" w:rsidP="00EA3C6D">
      <w:pPr>
        <w:pStyle w:val="Heading2"/>
        <w:rPr>
          <w:lang w:val="pl-PL"/>
        </w:rPr>
      </w:pPr>
      <w:r w:rsidRPr="0033305B">
        <w:rPr>
          <w:lang w:val="pl-PL"/>
        </w:rPr>
        <w:t>13 listopada 2017</w:t>
      </w:r>
    </w:p>
    <w:p w14:paraId="323A5F7D" w14:textId="77777777" w:rsidR="008D6335" w:rsidRPr="0033305B" w:rsidRDefault="0033305B" w:rsidP="00822BB8">
      <w:pPr>
        <w:pStyle w:val="Lead"/>
      </w:pPr>
      <w:r w:rsidRPr="0033305B">
        <w:t>Wiosna 2005 roku. Pierwsza praca, a właściwie staż w ramach roku studiów spędzonych na Sokratesie we Francji. Dojazdy do pracy to minimum godzina: dwie przesiadki, metro – kolej podmiejska – tramwaj. Początek jakoś minął na czytaniu darmowej gazety codziennej</w:t>
      </w:r>
      <w:r w:rsidR="009C7A3B" w:rsidRPr="0033305B">
        <w:t>.</w:t>
      </w:r>
    </w:p>
    <w:p w14:paraId="046E19FA" w14:textId="77777777" w:rsidR="008D6335" w:rsidRPr="0033305B" w:rsidRDefault="0033305B" w:rsidP="009C7A3B">
      <w:pPr>
        <w:pStyle w:val="Image"/>
        <w:rPr>
          <w:lang w:val="pl-PL"/>
        </w:rPr>
      </w:pPr>
      <w:r>
        <w:drawing>
          <wp:inline distT="0" distB="0" distL="0" distR="0" wp14:anchorId="4A6B346F" wp14:editId="0DC76B1B">
            <wp:extent cx="5760000" cy="38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o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3DF3" w14:textId="77777777" w:rsidR="00C23C90" w:rsidRDefault="0033305B" w:rsidP="002E38E0">
      <w:pPr>
        <w:pStyle w:val="Text"/>
      </w:pPr>
      <w:r w:rsidRPr="0033305B">
        <w:t xml:space="preserve">Za pierwszą wypłatę kupiłem iPoda. Model z talerzowym dyskiem 40GB, klik-kółkiem i dwucalowym czarno-białym wyświetlaczem o rozdzielczości 160×128 pikseli. Mniej więcej w tym samym czasie dostałem od znajomego spory pakiet e-książek w formacie .txt oraz .doc. W ramach fascynacji nową zabawką w odmętach </w:t>
      </w:r>
      <w:proofErr w:type="spellStart"/>
      <w:r w:rsidRPr="0033305B">
        <w:t>internetu</w:t>
      </w:r>
      <w:proofErr w:type="spellEnd"/>
      <w:r w:rsidRPr="0033305B">
        <w:t xml:space="preserve"> znalazłem stronę, która dzieliła dowolny plik tekstowy na mniejsze, tak by mieściły się w narzucony</w:t>
      </w:r>
      <w:r>
        <w:t>m przez iPody rozmiarze notatek</w:t>
      </w:r>
      <w:r w:rsidR="009C7A3B" w:rsidRPr="0033305B">
        <w:t>.</w:t>
      </w:r>
    </w:p>
    <w:p w14:paraId="58405A9C" w14:textId="77777777" w:rsidR="0033305B" w:rsidRPr="0033305B" w:rsidRDefault="0033305B" w:rsidP="0033305B">
      <w:pPr>
        <w:pStyle w:val="Text"/>
        <w:rPr>
          <w:rFonts w:ascii="Times New Roman" w:hAnsi="Times New Roman"/>
          <w:color w:val="auto"/>
          <w:lang w:eastAsia="zh-CN"/>
        </w:rPr>
      </w:pPr>
      <w:r w:rsidRPr="0033305B">
        <w:t xml:space="preserve">Co więcej, </w:t>
      </w:r>
      <w:proofErr w:type="spellStart"/>
      <w:r w:rsidRPr="0033305B">
        <w:t>iPodowe</w:t>
      </w:r>
      <w:proofErr w:type="spellEnd"/>
      <w:r w:rsidRPr="0033305B">
        <w:t xml:space="preserve"> notatki obsługiwały bardzo podstawowy zakres </w:t>
      </w:r>
      <w:proofErr w:type="spellStart"/>
      <w:r w:rsidRPr="0033305B">
        <w:t>tagów</w:t>
      </w:r>
      <w:proofErr w:type="spellEnd"/>
      <w:r w:rsidRPr="0033305B">
        <w:t xml:space="preserve"> </w:t>
      </w:r>
      <w:proofErr w:type="spellStart"/>
      <w:r w:rsidRPr="0033305B">
        <w:t>HTMLowych</w:t>
      </w:r>
      <w:proofErr w:type="spellEnd"/>
      <w:r w:rsidRPr="0033305B">
        <w:t xml:space="preserve">, ułatwiając tym samym nawigację pomiędzy nimi. Dzięki temu otrzymywaliśmy namiastkę dzisiejszych e-booków z podziałem na strony, a także </w:t>
      </w:r>
      <w:r w:rsidRPr="0033305B">
        <w:lastRenderedPageBreak/>
        <w:t>zakładkami, gdyż można było wrócić do konkretnej notatki bez konieczności przewijania całej książki klik-kółkiem.</w:t>
      </w:r>
    </w:p>
    <w:p w14:paraId="37E0E984" w14:textId="77777777" w:rsidR="0033305B" w:rsidRPr="0033305B" w:rsidRDefault="0033305B" w:rsidP="0033305B">
      <w:pPr>
        <w:pStyle w:val="Text"/>
      </w:pPr>
      <w:r w:rsidRPr="0033305B">
        <w:t xml:space="preserve">W ten sposób udało mi się przeczytać sporo książek ze świata "Gwiezdnych Wojen": pierwszą trylogię, "Cienie Imperium", trylogię </w:t>
      </w:r>
      <w:proofErr w:type="spellStart"/>
      <w:r w:rsidRPr="0033305B">
        <w:t>Thrawna</w:t>
      </w:r>
      <w:proofErr w:type="spellEnd"/>
      <w:r w:rsidRPr="0033305B">
        <w:t xml:space="preserve">, dylogię "Ręka </w:t>
      </w:r>
      <w:proofErr w:type="spellStart"/>
      <w:r w:rsidRPr="0033305B">
        <w:t>Thrawna</w:t>
      </w:r>
      <w:proofErr w:type="spellEnd"/>
      <w:r w:rsidRPr="0033305B">
        <w:t xml:space="preserve">" i pewnie jeszcze kilka innych dwa lata przed tym, jak Amazon zrewolucjonizował rynek nowoczesnego czytelnictwa wypuszczając </w:t>
      </w:r>
      <w:proofErr w:type="spellStart"/>
      <w:r w:rsidRPr="0033305B">
        <w:t>Kindle'a</w:t>
      </w:r>
      <w:proofErr w:type="spellEnd"/>
      <w:r w:rsidRPr="0033305B">
        <w:t xml:space="preserve">. Mimo ledwie 12 lat czasu, dziś brzmi to jak niewyobrażalne retro i czasami sam zastanawiam się, jak mogłem czytać książki na ekraniku circa 8 na 6 centymetrów, z nijakim kontrastem, mieszczącym ledwie kilka linijek </w:t>
      </w:r>
      <w:r>
        <w:t>tekstu.</w:t>
      </w:r>
    </w:p>
    <w:sectPr w:rsidR="0033305B" w:rsidRPr="0033305B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043E6" w14:textId="77777777" w:rsidR="00E571DA" w:rsidRDefault="00E571DA">
      <w:pPr>
        <w:spacing w:line="240" w:lineRule="auto"/>
      </w:pPr>
      <w:r>
        <w:separator/>
      </w:r>
    </w:p>
  </w:endnote>
  <w:endnote w:type="continuationSeparator" w:id="0">
    <w:p w14:paraId="4036A220" w14:textId="77777777" w:rsidR="00E571DA" w:rsidRDefault="00E5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AC5EC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FC0287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1E04C" w14:textId="77777777" w:rsidR="00E571DA" w:rsidRDefault="00E571DA">
      <w:pPr>
        <w:spacing w:line="240" w:lineRule="auto"/>
      </w:pPr>
      <w:r>
        <w:separator/>
      </w:r>
    </w:p>
  </w:footnote>
  <w:footnote w:type="continuationSeparator" w:id="0">
    <w:p w14:paraId="2A385590" w14:textId="77777777" w:rsidR="00E571DA" w:rsidRDefault="00E5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A47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5B"/>
    <w:rsid w:val="00030DB3"/>
    <w:rsid w:val="000454AC"/>
    <w:rsid w:val="000E0CD7"/>
    <w:rsid w:val="000F2487"/>
    <w:rsid w:val="001B0E92"/>
    <w:rsid w:val="00217D88"/>
    <w:rsid w:val="002E38E0"/>
    <w:rsid w:val="0033305B"/>
    <w:rsid w:val="003363DA"/>
    <w:rsid w:val="00413F48"/>
    <w:rsid w:val="0042248E"/>
    <w:rsid w:val="004A6047"/>
    <w:rsid w:val="005655DD"/>
    <w:rsid w:val="00744D61"/>
    <w:rsid w:val="007775F7"/>
    <w:rsid w:val="00822BB8"/>
    <w:rsid w:val="008D6335"/>
    <w:rsid w:val="00960014"/>
    <w:rsid w:val="009B560E"/>
    <w:rsid w:val="009C7A3B"/>
    <w:rsid w:val="009D3758"/>
    <w:rsid w:val="00BE6A13"/>
    <w:rsid w:val="00C013A5"/>
    <w:rsid w:val="00C23C90"/>
    <w:rsid w:val="00E571DA"/>
    <w:rsid w:val="00EA3C6D"/>
    <w:rsid w:val="00EB688F"/>
    <w:rsid w:val="00FC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BED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54AC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454AC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863</TotalTime>
  <Pages>2</Pages>
  <Words>224</Words>
  <Characters>1387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Czytanie w czasach e-booka łupanego</vt:lpstr>
    </vt:vector>
  </TitlesOfParts>
  <Manager/>
  <Company/>
  <LinksUpToDate>false</LinksUpToDate>
  <CharactersWithSpaces>1605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Czytanie w czasach e-booka łupanego</dc:title>
  <dc:subject>Artykuł z pixelpost.pl</dc:subject>
  <dc:creator>Michal Klimek</dc:creator>
  <cp:keywords>Internet, iPod, Książki, Star Wars</cp:keywords>
  <dc:description/>
  <cp:lastModifiedBy>Michal Klimek</cp:lastModifiedBy>
  <cp:revision>3</cp:revision>
  <dcterms:created xsi:type="dcterms:W3CDTF">2018-01-04T16:10:00Z</dcterms:created>
  <dcterms:modified xsi:type="dcterms:W3CDTF">2018-01-07T23:43:00Z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