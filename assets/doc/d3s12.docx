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69D23" w14:textId="77777777" w:rsidR="008D6335" w:rsidRPr="00122980" w:rsidRDefault="00122980">
      <w:pPr>
        <w:pStyle w:val="Title"/>
        <w:rPr>
          <w:lang w:val="pl-PL"/>
        </w:rPr>
      </w:pPr>
      <w:bookmarkStart w:id="0" w:name="_GoBack"/>
      <w:bookmarkEnd w:id="0"/>
      <w:r w:rsidRPr="00122980">
        <w:rPr>
          <w:lang w:val="pl-PL"/>
        </w:rPr>
        <w:t>Diablo 3 nie umiera nigdy</w:t>
      </w:r>
    </w:p>
    <w:p w14:paraId="18E71378" w14:textId="77777777" w:rsidR="008D6335" w:rsidRPr="00122980" w:rsidRDefault="00122980" w:rsidP="00EA3C6D">
      <w:pPr>
        <w:pStyle w:val="Heading2"/>
        <w:rPr>
          <w:lang w:val="pl-PL"/>
        </w:rPr>
      </w:pPr>
      <w:r w:rsidRPr="00122980">
        <w:rPr>
          <w:lang w:val="pl-PL"/>
        </w:rPr>
        <w:t>9 listopada 2017</w:t>
      </w:r>
    </w:p>
    <w:p w14:paraId="73E2AE91" w14:textId="77777777" w:rsidR="008D6335" w:rsidRPr="00122980" w:rsidRDefault="00122980" w:rsidP="00822BB8">
      <w:pPr>
        <w:pStyle w:val="Lead"/>
      </w:pPr>
      <w:r w:rsidRPr="00122980">
        <w:t>Trzecia część Diablo, jeden z najbardziej wyczekiwanych sequeli w historii gier komputerowych i według wielu jeden z najbardziej rozczarowujących. Ja w tej kwestii zawsze szedłem pod prąd. Uważam, że może nie jest to rewolucja na miarę Diablo 2, ale gra ma swój urok, który sprawia, że z mniejszą, bądź większą regularnością wracam do niej. Ostatnio, zwykle na kilka tygodni wraz z premierą nowego sezonu.</w:t>
      </w:r>
    </w:p>
    <w:p w14:paraId="5A4FF7EC" w14:textId="77777777" w:rsidR="008D6335" w:rsidRPr="009C7A3B" w:rsidRDefault="00122980" w:rsidP="009C7A3B">
      <w:pPr>
        <w:pStyle w:val="Image"/>
      </w:pPr>
      <w:r>
        <w:drawing>
          <wp:inline distT="0" distB="0" distL="0" distR="0" wp14:anchorId="5AEF6DFB" wp14:editId="2E5B0ADB">
            <wp:extent cx="5760000" cy="2681662"/>
            <wp:effectExtent l="0" t="0" r="63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s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8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ED54" w14:textId="77777777" w:rsidR="00122980" w:rsidRDefault="00122980" w:rsidP="00122980">
      <w:pPr>
        <w:pStyle w:val="Text"/>
      </w:pPr>
      <w:r w:rsidRPr="00122980">
        <w:t xml:space="preserve">Właśnie dziś około godziny 17:00 czasu europejskiego startuje już dwunasty. Gdyby ktoś nie był na czasie, przerwał lub zakończył rozgrywkę w okolicy lub nawet przed premierą dodatku </w:t>
      </w:r>
      <w:proofErr w:type="spellStart"/>
      <w:r w:rsidRPr="00122980">
        <w:t>Reaper</w:t>
      </w:r>
      <w:proofErr w:type="spellEnd"/>
      <w:r w:rsidRPr="00122980">
        <w:t xml:space="preserve"> of </w:t>
      </w:r>
      <w:proofErr w:type="spellStart"/>
      <w:r w:rsidRPr="00122980">
        <w:t>Souls</w:t>
      </w:r>
      <w:proofErr w:type="spellEnd"/>
      <w:r w:rsidRPr="00122980">
        <w:t>, przypominam, że w sierpniu 2014 roku Blizzard wprowadził sezony rozgrywki. Polega to mniej więcej na tym, że na serwerach mamy globalny reset. Wszyscy gracz</w:t>
      </w:r>
      <w:r>
        <w:t>e</w:t>
      </w:r>
      <w:r w:rsidRPr="00122980">
        <w:t xml:space="preserve"> rozpoczynają zabawę od totalnego zera: od nowa tworzymy postacie, zdobywamy przedmioty, wbijamy osiągnięcia, wspinamy się po drabince rankingu. Oprócz tego mamy 9 poziomów zadań do wykonania, a ukończenia każdego z nich wiąże się z otrzymaniem nagrody. Zwykle jest do pierdółka w stylu bannera lub ramki z portretem, ale po ukończeniu czwartego skompletujemy pełen set dla swojej postaci, a ósmego otrzymamy dodatkową za</w:t>
      </w:r>
      <w:r>
        <w:t>kładkę na przedmioty w skrzyni.</w:t>
      </w:r>
    </w:p>
    <w:p w14:paraId="5E2B8C20" w14:textId="77777777" w:rsidR="009C7A3B" w:rsidRPr="00122980" w:rsidRDefault="00122980" w:rsidP="00122980">
      <w:pPr>
        <w:pStyle w:val="Text"/>
      </w:pPr>
      <w:r w:rsidRPr="00122980">
        <w:rPr>
          <w:lang w:eastAsia="zh-CN"/>
        </w:rPr>
        <w:t>Początek sezonu to doskonały moment na powrót do świata Diablo 3. Wszyscy startują od początku, a więc nie ma obaw, że trafi na mega-</w:t>
      </w:r>
      <w:proofErr w:type="spellStart"/>
      <w:r w:rsidRPr="00122980">
        <w:rPr>
          <w:lang w:eastAsia="zh-CN"/>
        </w:rPr>
        <w:t>wymaksowane</w:t>
      </w:r>
      <w:proofErr w:type="spellEnd"/>
      <w:r w:rsidRPr="00122980">
        <w:rPr>
          <w:lang w:eastAsia="zh-CN"/>
        </w:rPr>
        <w:t xml:space="preserve"> postacie </w:t>
      </w:r>
      <w:r w:rsidRPr="00122980">
        <w:rPr>
          <w:lang w:eastAsia="zh-CN"/>
        </w:rPr>
        <w:lastRenderedPageBreak/>
        <w:t>anihilujące hordy wrogów zanim my zdążymy je zauważyć. Wbrew pozorom w grę dalej gra sporo ludzi, zatem nie ma obaw o brak współtowarzyszy. Naturalnie podstawowym celem dla każdego początkującego lub powracającego po długie przerwie gracza, będzie w pierwszej kolejności zdobycie gratisowego zestawu, a w tym sezonie mamy wybór między:</w:t>
      </w:r>
    </w:p>
    <w:p w14:paraId="47AB94F2" w14:textId="77777777" w:rsidR="00122980" w:rsidRPr="00122980" w:rsidRDefault="00122980" w:rsidP="000868DB">
      <w:pPr>
        <w:pStyle w:val="Bullet"/>
        <w:spacing w:before="120"/>
      </w:pPr>
      <w:r w:rsidRPr="00122980">
        <w:t>Barbarzyńca – Zew Nieśmiertelnego Króla</w:t>
      </w:r>
    </w:p>
    <w:p w14:paraId="1C7DE248" w14:textId="77777777" w:rsidR="00122980" w:rsidRPr="00122980" w:rsidRDefault="00122980" w:rsidP="00122980">
      <w:pPr>
        <w:pStyle w:val="Bullet"/>
      </w:pPr>
      <w:r w:rsidRPr="00122980">
        <w:t>Krzyżowiec – Poszukiwaczka Światłości</w:t>
      </w:r>
    </w:p>
    <w:p w14:paraId="245E99E2" w14:textId="77777777" w:rsidR="00122980" w:rsidRPr="00122980" w:rsidRDefault="00122980" w:rsidP="00122980">
      <w:pPr>
        <w:pStyle w:val="Bullet"/>
      </w:pPr>
      <w:r w:rsidRPr="00122980">
        <w:t>Łowczyni demonów – Pomsta Natalii</w:t>
      </w:r>
    </w:p>
    <w:p w14:paraId="5C422FA4" w14:textId="77777777" w:rsidR="00122980" w:rsidRPr="00122980" w:rsidRDefault="00122980" w:rsidP="00122980">
      <w:pPr>
        <w:pStyle w:val="Bullet"/>
      </w:pPr>
      <w:r w:rsidRPr="00122980">
        <w:t xml:space="preserve">Mnich – Fortel </w:t>
      </w:r>
      <w:proofErr w:type="spellStart"/>
      <w:r w:rsidRPr="00122980">
        <w:t>Uliany</w:t>
      </w:r>
      <w:proofErr w:type="spellEnd"/>
    </w:p>
    <w:p w14:paraId="722A9DC9" w14:textId="77777777" w:rsidR="00122980" w:rsidRPr="00122980" w:rsidRDefault="00122980" w:rsidP="00122980">
      <w:pPr>
        <w:pStyle w:val="Bullet"/>
      </w:pPr>
      <w:r w:rsidRPr="00122980">
        <w:t xml:space="preserve">Nekromanta – Awatar </w:t>
      </w:r>
      <w:proofErr w:type="spellStart"/>
      <w:r w:rsidRPr="00122980">
        <w:t>Trag'Oula</w:t>
      </w:r>
      <w:proofErr w:type="spellEnd"/>
    </w:p>
    <w:p w14:paraId="67F427D8" w14:textId="77777777" w:rsidR="00122980" w:rsidRPr="00122980" w:rsidRDefault="00122980" w:rsidP="00122980">
      <w:pPr>
        <w:pStyle w:val="Bullet"/>
      </w:pPr>
      <w:r w:rsidRPr="00122980">
        <w:t xml:space="preserve">Szaman – Duch </w:t>
      </w:r>
      <w:proofErr w:type="spellStart"/>
      <w:r w:rsidRPr="00122980">
        <w:t>Arachyra</w:t>
      </w:r>
      <w:proofErr w:type="spellEnd"/>
    </w:p>
    <w:p w14:paraId="1CA9852E" w14:textId="77777777" w:rsidR="00122980" w:rsidRPr="00122980" w:rsidRDefault="00122980" w:rsidP="00122980">
      <w:pPr>
        <w:pStyle w:val="Bullet"/>
      </w:pPr>
      <w:r w:rsidRPr="00122980">
        <w:t xml:space="preserve">Czarownica – Wielkie Arkana </w:t>
      </w:r>
      <w:proofErr w:type="spellStart"/>
      <w:r w:rsidRPr="00122980">
        <w:t>Vyra</w:t>
      </w:r>
      <w:proofErr w:type="spellEnd"/>
    </w:p>
    <w:p w14:paraId="2E66E4EB" w14:textId="77777777" w:rsidR="00C23C90" w:rsidRDefault="00122980" w:rsidP="00122980">
      <w:pPr>
        <w:pStyle w:val="Image"/>
      </w:pPr>
      <w:r>
        <w:drawing>
          <wp:inline distT="0" distB="0" distL="0" distR="0" wp14:anchorId="75BC30C6" wp14:editId="4FA80521">
            <wp:extent cx="5760000" cy="381397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3s12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CF7B" w14:textId="77777777" w:rsidR="00122980" w:rsidRPr="00122980" w:rsidRDefault="00122980" w:rsidP="00122980">
      <w:pPr>
        <w:pStyle w:val="Text"/>
        <w:rPr>
          <w:rFonts w:ascii="Times New Roman" w:hAnsi="Times New Roman"/>
          <w:color w:val="auto"/>
          <w:lang w:eastAsia="zh-CN"/>
        </w:rPr>
      </w:pPr>
      <w:r w:rsidRPr="00122980">
        <w:t xml:space="preserve">Pod każdy z wyżej wymienionych zestawów istnieją </w:t>
      </w:r>
      <w:proofErr w:type="spellStart"/>
      <w:r w:rsidRPr="00122980">
        <w:t>buildy</w:t>
      </w:r>
      <w:proofErr w:type="spellEnd"/>
      <w:r w:rsidRPr="00122980">
        <w:t xml:space="preserve">, które zdecydowanie ułatwiają eksterminację wrogów – polecam serwis </w:t>
      </w:r>
      <w:proofErr w:type="spellStart"/>
      <w:r w:rsidRPr="00122980">
        <w:t>Icy</w:t>
      </w:r>
      <w:proofErr w:type="spellEnd"/>
      <w:r w:rsidRPr="00122980">
        <w:t xml:space="preserve"> </w:t>
      </w:r>
      <w:proofErr w:type="spellStart"/>
      <w:r w:rsidRPr="00122980">
        <w:t>Veins</w:t>
      </w:r>
      <w:proofErr w:type="spellEnd"/>
      <w:r w:rsidRPr="00122980">
        <w:t xml:space="preserve">. To jak? Widzimy się dziś na </w:t>
      </w:r>
      <w:proofErr w:type="spellStart"/>
      <w:proofErr w:type="gramStart"/>
      <w:r w:rsidRPr="00122980">
        <w:t>battle.necie</w:t>
      </w:r>
      <w:proofErr w:type="spellEnd"/>
      <w:proofErr w:type="gramEnd"/>
      <w:r w:rsidRPr="00122980">
        <w:t>? Ja po powrocie z pracy odpalam laptopa i znikam. Nie wiem jeszcze tylko czy zacznę rozgrywkę</w:t>
      </w:r>
      <w:r>
        <w:t xml:space="preserve"> Mnichem czy Łowczynią Demonów.</w:t>
      </w:r>
    </w:p>
    <w:p w14:paraId="1BEC7FCC" w14:textId="77777777" w:rsidR="00122980" w:rsidRPr="00122980" w:rsidRDefault="00122980" w:rsidP="00122980">
      <w:pPr>
        <w:pStyle w:val="Text"/>
      </w:pPr>
      <w:r w:rsidRPr="00122980">
        <w:t>Aha, i jeszcze taka mała wskazówka, gdyby ktoś naprawdę długo nie grał (ale kiedyś tam ukończył grę). Zapomnijcie o trybie fabularnym i ur</w:t>
      </w:r>
      <w:r>
        <w:t>uchomcie od razu tryb przygody.</w:t>
      </w:r>
    </w:p>
    <w:sectPr w:rsidR="00122980" w:rsidRPr="00122980" w:rsidSect="009D3758">
      <w:footerReference w:type="default" r:id="rId9"/>
      <w:pgSz w:w="11907" w:h="16839" w:code="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B3D41" w14:textId="77777777" w:rsidR="00AA2CCB" w:rsidRDefault="00AA2CCB">
      <w:pPr>
        <w:spacing w:line="240" w:lineRule="auto"/>
      </w:pPr>
      <w:r>
        <w:separator/>
      </w:r>
    </w:p>
  </w:endnote>
  <w:endnote w:type="continuationSeparator" w:id="0">
    <w:p w14:paraId="0E8C712C" w14:textId="77777777" w:rsidR="00AA2CCB" w:rsidRDefault="00AA2C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FCCE7" w14:textId="77777777" w:rsidR="008D6335" w:rsidRDefault="000E0CD7" w:rsidP="005655DD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D11A67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A530A3" w14:textId="77777777" w:rsidR="00AA2CCB" w:rsidRDefault="00AA2CCB">
      <w:pPr>
        <w:spacing w:line="240" w:lineRule="auto"/>
      </w:pPr>
      <w:r>
        <w:separator/>
      </w:r>
    </w:p>
  </w:footnote>
  <w:footnote w:type="continuationSeparator" w:id="0">
    <w:p w14:paraId="74A30FA8" w14:textId="77777777" w:rsidR="00AA2CCB" w:rsidRDefault="00AA2C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AD465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7668D3"/>
    <w:multiLevelType w:val="multilevel"/>
    <w:tmpl w:val="8D64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D521FA"/>
    <w:multiLevelType w:val="hybridMultilevel"/>
    <w:tmpl w:val="61B82BCE"/>
    <w:lvl w:ilvl="0" w:tplc="50E6EB1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14"/>
  </w:num>
  <w:num w:numId="17">
    <w:abstractNumId w:val="0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80"/>
    <w:rsid w:val="00030DB3"/>
    <w:rsid w:val="000E0CD7"/>
    <w:rsid w:val="000F2487"/>
    <w:rsid w:val="00122980"/>
    <w:rsid w:val="00217D88"/>
    <w:rsid w:val="002E38E0"/>
    <w:rsid w:val="003363DA"/>
    <w:rsid w:val="003566B4"/>
    <w:rsid w:val="00413F48"/>
    <w:rsid w:val="0042248E"/>
    <w:rsid w:val="004A6047"/>
    <w:rsid w:val="005655DD"/>
    <w:rsid w:val="00744D61"/>
    <w:rsid w:val="007775F7"/>
    <w:rsid w:val="00822BB8"/>
    <w:rsid w:val="00872885"/>
    <w:rsid w:val="00885630"/>
    <w:rsid w:val="008D6335"/>
    <w:rsid w:val="00960014"/>
    <w:rsid w:val="009B560E"/>
    <w:rsid w:val="009C7A3B"/>
    <w:rsid w:val="009D3758"/>
    <w:rsid w:val="00A94A5F"/>
    <w:rsid w:val="00AA2CCB"/>
    <w:rsid w:val="00AF112F"/>
    <w:rsid w:val="00C013A5"/>
    <w:rsid w:val="00C23C90"/>
    <w:rsid w:val="00C82D22"/>
    <w:rsid w:val="00D11A67"/>
    <w:rsid w:val="00EA3C6D"/>
    <w:rsid w:val="00F2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5691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38E0"/>
    <w:pPr>
      <w:spacing w:before="360" w:after="0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DD"/>
    <w:pPr>
      <w:keepNext/>
      <w:keepLines/>
      <w:spacing w:before="40"/>
      <w:outlineLvl w:val="1"/>
    </w:pPr>
    <w:rPr>
      <w:rFonts w:eastAsiaTheme="majorEastAsia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3566B4"/>
    <w:pPr>
      <w:pBdr>
        <w:bottom w:val="single" w:sz="48" w:space="22" w:color="FF7A00" w:themeColor="accent1"/>
      </w:pBdr>
      <w:spacing w:after="400" w:line="240" w:lineRule="auto"/>
      <w:contextualSpacing/>
      <w:jc w:val="left"/>
    </w:pPr>
    <w:rPr>
      <w:rFonts w:eastAsiaTheme="majorEastAsia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566B4"/>
    <w:rPr>
      <w:rFonts w:ascii="Verdana" w:eastAsiaTheme="majorEastAsia" w:hAnsi="Verdana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3363DA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3363DA"/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5655DD"/>
    <w:rPr>
      <w:rFonts w:ascii="Verdana" w:eastAsiaTheme="majorEastAsia" w:hAnsi="Verdana" w:cstheme="majorBidi"/>
      <w:color w:val="BF5B00" w:themeColor="accent1" w:themeShade="BF"/>
      <w:sz w:val="26"/>
      <w:szCs w:val="26"/>
    </w:rPr>
  </w:style>
  <w:style w:type="paragraph" w:customStyle="1" w:styleId="Lead">
    <w:name w:val="Lead"/>
    <w:basedOn w:val="Normal"/>
    <w:qFormat/>
    <w:rsid w:val="005655DD"/>
    <w:rPr>
      <w:b/>
      <w:lang w:val="pl-PL"/>
    </w:rPr>
  </w:style>
  <w:style w:type="paragraph" w:customStyle="1" w:styleId="Image">
    <w:name w:val="Image"/>
    <w:basedOn w:val="Normal"/>
    <w:qFormat/>
    <w:rsid w:val="00C23C90"/>
    <w:pPr>
      <w:jc w:val="center"/>
    </w:pPr>
    <w:rPr>
      <w:noProof/>
      <w:lang w:val="en-GB" w:eastAsia="zh-CN"/>
    </w:rPr>
  </w:style>
  <w:style w:type="paragraph" w:customStyle="1" w:styleId="Text">
    <w:name w:val="Text"/>
    <w:basedOn w:val="Normal"/>
    <w:qFormat/>
    <w:rsid w:val="005655DD"/>
    <w:pPr>
      <w:ind w:firstLine="720"/>
    </w:pPr>
    <w:rPr>
      <w:lang w:val="pl-PL"/>
    </w:rPr>
  </w:style>
  <w:style w:type="paragraph" w:customStyle="1" w:styleId="Bullet">
    <w:name w:val="Bullet"/>
    <w:basedOn w:val="Normal"/>
    <w:qFormat/>
    <w:rsid w:val="002E38E0"/>
    <w:pPr>
      <w:numPr>
        <w:numId w:val="18"/>
      </w:numPr>
      <w:spacing w:before="0"/>
      <w:ind w:left="714" w:hanging="357"/>
    </w:pPr>
    <w:rPr>
      <w:lang w:val="pl-P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l/Documents/web/pixelpost/assets/doc/article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article.dotx</Template>
  <TotalTime>0</TotalTime>
  <Pages>2</Pages>
  <Words>361</Words>
  <Characters>2082</Characters>
  <Application>Microsoft Macintosh Word</Application>
  <DocSecurity>0</DocSecurity>
  <Lines>42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Diablo 3 nie umiera nigdy</vt:lpstr>
    </vt:vector>
  </TitlesOfParts>
  <Manager/>
  <Company/>
  <LinksUpToDate>false</LinksUpToDate>
  <CharactersWithSpaces>2427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Diablo 3 nie umiera nigdy</dc:title>
  <dc:subject>Artykuł z pixelpost.pl</dc:subject>
  <dc:creator>Michal Klimek</dc:creator>
  <cp:keywords>Blizzard, Diablo, RPG</cp:keywords>
  <dc:description/>
  <cp:lastModifiedBy>Michal Klimek</cp:lastModifiedBy>
  <cp:revision>6</cp:revision>
  <dcterms:created xsi:type="dcterms:W3CDTF">2018-01-04T13:10:00Z</dcterms:created>
  <dcterms:modified xsi:type="dcterms:W3CDTF">2018-01-07T23:52:00Z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