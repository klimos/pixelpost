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42413" w14:textId="77777777" w:rsidR="008D6335" w:rsidRPr="00A122F3" w:rsidRDefault="00A122F3">
      <w:pPr>
        <w:pStyle w:val="Title"/>
        <w:rPr>
          <w:sz w:val="55"/>
          <w:szCs w:val="55"/>
          <w:lang w:val="pl-PL"/>
        </w:rPr>
      </w:pPr>
      <w:bookmarkStart w:id="0" w:name="_GoBack"/>
      <w:r w:rsidRPr="00A122F3">
        <w:rPr>
          <w:sz w:val="55"/>
          <w:szCs w:val="55"/>
          <w:lang w:val="pl-PL"/>
        </w:rPr>
        <w:t xml:space="preserve">Ciemność zapadnie nad </w:t>
      </w:r>
      <w:proofErr w:type="spellStart"/>
      <w:r w:rsidRPr="00A122F3">
        <w:rPr>
          <w:sz w:val="55"/>
          <w:szCs w:val="55"/>
          <w:lang w:val="pl-PL"/>
        </w:rPr>
        <w:t>Tristram</w:t>
      </w:r>
      <w:proofErr w:type="spellEnd"/>
    </w:p>
    <w:bookmarkEnd w:id="0"/>
    <w:p w14:paraId="52D89A15" w14:textId="77777777" w:rsidR="008D6335" w:rsidRPr="00A122F3" w:rsidRDefault="00A122F3" w:rsidP="00EA3C6D">
      <w:pPr>
        <w:pStyle w:val="Heading2"/>
        <w:rPr>
          <w:lang w:val="pl-PL"/>
        </w:rPr>
      </w:pPr>
      <w:r w:rsidRPr="00A122F3">
        <w:rPr>
          <w:lang w:val="pl-PL"/>
        </w:rPr>
        <w:t>31 grudnia 2017</w:t>
      </w:r>
    </w:p>
    <w:p w14:paraId="5A9C05C6" w14:textId="77777777" w:rsidR="008D6335" w:rsidRPr="00A122F3" w:rsidRDefault="00A122F3" w:rsidP="00822BB8">
      <w:pPr>
        <w:pStyle w:val="Lead"/>
      </w:pPr>
      <w:r w:rsidRPr="00A122F3">
        <w:t xml:space="preserve">Stęskniliście się za pierwszą odsłoną Diablo? A może przegapiliście event zorganizowany na początku tego roku z okazji 20-lecia serii? Nic straconego, w Nowy Rok o północy ciemności powrócą nad </w:t>
      </w:r>
      <w:proofErr w:type="spellStart"/>
      <w:r w:rsidRPr="00A122F3">
        <w:t>Tristram</w:t>
      </w:r>
      <w:proofErr w:type="spellEnd"/>
      <w:r w:rsidRPr="00A122F3">
        <w:t>.</w:t>
      </w:r>
    </w:p>
    <w:p w14:paraId="2E965738" w14:textId="77777777" w:rsidR="008D6335" w:rsidRPr="00A122F3" w:rsidRDefault="00956F53" w:rsidP="009C7A3B">
      <w:pPr>
        <w:pStyle w:val="Image"/>
        <w:rPr>
          <w:lang w:val="pl-PL"/>
        </w:rPr>
      </w:pPr>
      <w:r>
        <w:drawing>
          <wp:inline distT="0" distB="0" distL="0" distR="0" wp14:anchorId="178E86D3" wp14:editId="51D71269">
            <wp:extent cx="5760000" cy="3824721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ciemt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D476" w14:textId="77777777" w:rsidR="009C7A3B" w:rsidRPr="00956F53" w:rsidRDefault="00956F53" w:rsidP="002E38E0">
      <w:pPr>
        <w:pStyle w:val="Text"/>
      </w:pPr>
      <w:r w:rsidRPr="00956F53">
        <w:t xml:space="preserve">Wydarzenie, które pierwszy raz pojawiło się w Diablo 3 w styczniu bieżącego roku, umożliwiło użytkownikom platform PC, Mac, PS4 i Xbox One przenieść się w podziemia katedry </w:t>
      </w:r>
      <w:proofErr w:type="spellStart"/>
      <w:r w:rsidRPr="00956F53">
        <w:t>Tristram</w:t>
      </w:r>
      <w:proofErr w:type="spellEnd"/>
      <w:r w:rsidRPr="00956F53">
        <w:t xml:space="preserve">. Podobnie jak w pierwszej części gry, do naszej dyspozycji będzie 16 poziomów, podzielonych na 4 części: katedrę, katakumby, jaskinie oraz piekło. Stoczymy pojedynki z czterema głównymi bossami: </w:t>
      </w:r>
      <w:proofErr w:type="spellStart"/>
      <w:r w:rsidRPr="00956F53">
        <w:t>Butcherem</w:t>
      </w:r>
      <w:proofErr w:type="spellEnd"/>
      <w:r w:rsidRPr="00956F53">
        <w:t xml:space="preserve">, Skeleton Kingiem, </w:t>
      </w:r>
      <w:proofErr w:type="spellStart"/>
      <w:r w:rsidRPr="00956F53">
        <w:t>Lazarusem</w:t>
      </w:r>
      <w:proofErr w:type="spellEnd"/>
      <w:r w:rsidRPr="00956F53">
        <w:t xml:space="preserve"> i oczywiście z samym Panem Grozy. Spotkamy również wszystkie zwykłe potwory, występujące w oryginalnym Diablo, aczkolwiek będą korzystały z </w:t>
      </w:r>
      <w:proofErr w:type="spellStart"/>
      <w:r w:rsidRPr="00956F53">
        <w:t>assetów</w:t>
      </w:r>
      <w:proofErr w:type="spellEnd"/>
      <w:r w:rsidRPr="00956F53">
        <w:t xml:space="preserve"> trójki.</w:t>
      </w:r>
    </w:p>
    <w:p w14:paraId="138F99E6" w14:textId="77777777" w:rsidR="00C23C90" w:rsidRDefault="00956F53" w:rsidP="002E38E0">
      <w:pPr>
        <w:pStyle w:val="Text"/>
      </w:pPr>
      <w:r w:rsidRPr="00956F53">
        <w:t xml:space="preserve">Oprócz tego, sam wygląd gry ulegnie zmianie. Silnik Diablo 3 nabiera otoczki retro zmieniając wyświetlaną grafikę (marketingowcy </w:t>
      </w:r>
      <w:proofErr w:type="spellStart"/>
      <w:r w:rsidRPr="00956F53">
        <w:t>Blizzarda</w:t>
      </w:r>
      <w:proofErr w:type="spellEnd"/>
      <w:r w:rsidRPr="00956F53">
        <w:t xml:space="preserve"> szumnie nazwali to </w:t>
      </w:r>
      <w:r w:rsidRPr="00956F53">
        <w:rPr>
          <w:i/>
        </w:rPr>
        <w:lastRenderedPageBreak/>
        <w:t xml:space="preserve">niesamowitą technologią </w:t>
      </w:r>
      <w:proofErr w:type="spellStart"/>
      <w:r w:rsidRPr="00956F53">
        <w:rPr>
          <w:i/>
        </w:rPr>
        <w:t>RetroVision</w:t>
      </w:r>
      <w:proofErr w:type="spellEnd"/>
      <w:r w:rsidRPr="00956F53">
        <w:rPr>
          <w:i/>
        </w:rPr>
        <w:t>™</w:t>
      </w:r>
      <w:r w:rsidRPr="00956F53">
        <w:t>). Ciekawostką jest fakt, że nasz bohater może poruszać się, tak jak w pierwowzorze, wyłącznie w ośmiu kierunkach.</w:t>
      </w:r>
    </w:p>
    <w:p w14:paraId="070FB6AB" w14:textId="77777777" w:rsidR="00956F53" w:rsidRDefault="00956F53" w:rsidP="002E38E0">
      <w:pPr>
        <w:pStyle w:val="Text"/>
      </w:pPr>
      <w:r w:rsidRPr="00956F53">
        <w:t xml:space="preserve">Na graczy czekają klimatyczne nagrody w postaci najpotężniejszych przedmiotów Diablo I, takich jak: </w:t>
      </w:r>
      <w:proofErr w:type="spellStart"/>
      <w:r w:rsidRPr="00956F53">
        <w:t>Archangel's</w:t>
      </w:r>
      <w:proofErr w:type="spellEnd"/>
      <w:r w:rsidRPr="00956F53">
        <w:t xml:space="preserve"> Staff of </w:t>
      </w:r>
      <w:proofErr w:type="spellStart"/>
      <w:r w:rsidRPr="00956F53">
        <w:t>Apocalypse</w:t>
      </w:r>
      <w:proofErr w:type="spellEnd"/>
      <w:r w:rsidRPr="00956F53">
        <w:t xml:space="preserve">, </w:t>
      </w:r>
      <w:proofErr w:type="spellStart"/>
      <w:r w:rsidRPr="00956F53">
        <w:t>King's</w:t>
      </w:r>
      <w:proofErr w:type="spellEnd"/>
      <w:r w:rsidRPr="00956F53">
        <w:t xml:space="preserve"> </w:t>
      </w:r>
      <w:proofErr w:type="spellStart"/>
      <w:r w:rsidRPr="00956F53">
        <w:t>Sword</w:t>
      </w:r>
      <w:proofErr w:type="spellEnd"/>
      <w:r w:rsidRPr="00956F53">
        <w:t xml:space="preserve"> of </w:t>
      </w:r>
      <w:proofErr w:type="spellStart"/>
      <w:r w:rsidRPr="00956F53">
        <w:t>Haste</w:t>
      </w:r>
      <w:proofErr w:type="spellEnd"/>
      <w:r w:rsidRPr="00956F53">
        <w:t xml:space="preserve">, </w:t>
      </w:r>
      <w:proofErr w:type="spellStart"/>
      <w:r w:rsidRPr="00956F53">
        <w:t>Godly</w:t>
      </w:r>
      <w:proofErr w:type="spellEnd"/>
      <w:r w:rsidRPr="00956F53">
        <w:t xml:space="preserve"> </w:t>
      </w:r>
      <w:proofErr w:type="spellStart"/>
      <w:r w:rsidRPr="00956F53">
        <w:t>Plate</w:t>
      </w:r>
      <w:proofErr w:type="spellEnd"/>
      <w:r w:rsidRPr="00956F53">
        <w:t xml:space="preserve"> of the </w:t>
      </w:r>
      <w:proofErr w:type="spellStart"/>
      <w:r w:rsidRPr="00956F53">
        <w:t>Whale</w:t>
      </w:r>
      <w:proofErr w:type="spellEnd"/>
      <w:r w:rsidRPr="00956F53">
        <w:t xml:space="preserve">, czy Topór </w:t>
      </w:r>
      <w:proofErr w:type="spellStart"/>
      <w:r w:rsidRPr="00956F53">
        <w:t>Butchera</w:t>
      </w:r>
      <w:proofErr w:type="spellEnd"/>
      <w:r w:rsidRPr="00956F53">
        <w:t xml:space="preserve">. Tu niestety twórcy mogli się bardziej postarać, bo przedmioty poza klimatem nic nie wnoszą. O ile mogą mieć jakieś zastosowanie dla postaci, która zaczyna urodzinowy event od zera, o tyle dla rozwiniętego bohatera na 70 poziomie doświadczenia są one zupełnie bezużyteczne. Za udział wypełnienie kilku </w:t>
      </w:r>
      <w:proofErr w:type="spellStart"/>
      <w:r w:rsidRPr="00956F53">
        <w:t>questów</w:t>
      </w:r>
      <w:proofErr w:type="spellEnd"/>
      <w:r w:rsidRPr="00956F53">
        <w:t xml:space="preserve"> otrzymamy również parę kosmetyków: ramki do portretów, skórki do </w:t>
      </w:r>
      <w:proofErr w:type="gramStart"/>
      <w:r w:rsidRPr="00956F53">
        <w:t>przedmiotów,</w:t>
      </w:r>
      <w:proofErr w:type="gramEnd"/>
      <w:r w:rsidRPr="00956F53">
        <w:t xml:space="preserve"> oraz </w:t>
      </w:r>
      <w:proofErr w:type="spellStart"/>
      <w:r w:rsidRPr="00956F53">
        <w:t>Butchera</w:t>
      </w:r>
      <w:proofErr w:type="spellEnd"/>
      <w:r w:rsidRPr="00956F53">
        <w:t>, jako zwierzątko, które biega za nami i zbiera złoto. Niby nic, a cieszy…</w:t>
      </w:r>
    </w:p>
    <w:p w14:paraId="00DF74BF" w14:textId="77777777" w:rsidR="00956F53" w:rsidRPr="00956F53" w:rsidRDefault="00956F53" w:rsidP="002E38E0">
      <w:pPr>
        <w:pStyle w:val="Text"/>
      </w:pPr>
      <w:r w:rsidRPr="00956F53">
        <w:t>I na koniec najważniejsze, czyli jak dostać się do urod</w:t>
      </w:r>
      <w:r>
        <w:t>zinowego eventu? Uruchamiamy grę</w:t>
      </w:r>
      <w:r w:rsidRPr="00956F53">
        <w:t xml:space="preserve"> w trybie przygody, te</w:t>
      </w:r>
      <w:r>
        <w:t>leportujemy się do Starych Ruin</w:t>
      </w:r>
      <w:r w:rsidRPr="00956F53">
        <w:t xml:space="preserve"> i idziemy na południe, aż trafimy na magiczny portal. Polecam rozpocząć zabawę nową postacią, bo to jest warunkiem otrzymania w ramach nagrody miniaturowego Rzeźnika po ukończeniu wszystkich poziomów odtworzonego Diablo I.</w:t>
      </w:r>
    </w:p>
    <w:sectPr w:rsidR="00956F53" w:rsidRPr="00956F53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9326F" w14:textId="77777777" w:rsidR="0093759D" w:rsidRDefault="0093759D">
      <w:pPr>
        <w:spacing w:line="240" w:lineRule="auto"/>
      </w:pPr>
      <w:r>
        <w:separator/>
      </w:r>
    </w:p>
  </w:endnote>
  <w:endnote w:type="continuationSeparator" w:id="0">
    <w:p w14:paraId="439936F9" w14:textId="77777777" w:rsidR="0093759D" w:rsidRDefault="0093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4CCDC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56F53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5F693" w14:textId="77777777" w:rsidR="0093759D" w:rsidRDefault="0093759D">
      <w:pPr>
        <w:spacing w:line="240" w:lineRule="auto"/>
      </w:pPr>
      <w:r>
        <w:separator/>
      </w:r>
    </w:p>
  </w:footnote>
  <w:footnote w:type="continuationSeparator" w:id="0">
    <w:p w14:paraId="0485CF9B" w14:textId="77777777" w:rsidR="0093759D" w:rsidRDefault="00937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F3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3759D"/>
    <w:rsid w:val="00956F53"/>
    <w:rsid w:val="00960014"/>
    <w:rsid w:val="009B560E"/>
    <w:rsid w:val="009C7A3B"/>
    <w:rsid w:val="009D3758"/>
    <w:rsid w:val="00A122F3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C7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7</TotalTime>
  <Pages>2</Pages>
  <Words>310</Words>
  <Characters>1865</Characters>
  <Application>Microsoft Macintosh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Ciemność zapadnie nad Tristram</dc:title>
  <dc:subject>Artykuł z pixelpost.pl</dc:subject>
  <dc:creator>Michal Klimek</dc:creator>
  <cp:keywords>Blizzard, Diablo, Hack &amp; Slash, RPG</cp:keywords>
  <dc:description/>
  <cp:lastModifiedBy>Michal Klimek</cp:lastModifiedBy>
  <cp:revision>1</cp:revision>
  <dcterms:created xsi:type="dcterms:W3CDTF">2018-01-08T06:46:00Z</dcterms:created>
  <dcterms:modified xsi:type="dcterms:W3CDTF">2018-01-08T06:53:00Z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