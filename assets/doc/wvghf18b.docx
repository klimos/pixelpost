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2254F6" w:rsidRDefault="002254F6">
      <w:pPr>
        <w:pStyle w:val="Title"/>
        <w:rPr>
          <w:lang w:val="pl-PL"/>
        </w:rPr>
      </w:pPr>
      <w:bookmarkStart w:id="0" w:name="_GoBack"/>
      <w:r w:rsidRPr="002254F6">
        <w:rPr>
          <w:lang w:val="pl-PL"/>
        </w:rPr>
        <w:t>Gry wszech czasów AD 2018 wybrane</w:t>
      </w:r>
    </w:p>
    <w:bookmarkEnd w:id="0"/>
    <w:p w:rsidR="008D6335" w:rsidRPr="002254F6" w:rsidRDefault="002254F6" w:rsidP="00EA3C6D">
      <w:pPr>
        <w:pStyle w:val="Heading2"/>
        <w:rPr>
          <w:lang w:val="pl-PL"/>
        </w:rPr>
      </w:pPr>
      <w:r>
        <w:rPr>
          <w:lang w:val="pl-PL"/>
        </w:rPr>
        <w:t>7 maja 2018</w:t>
      </w:r>
    </w:p>
    <w:p w:rsidR="008D6335" w:rsidRPr="002254F6" w:rsidRDefault="002254F6" w:rsidP="00822BB8">
      <w:pPr>
        <w:pStyle w:val="Lead"/>
      </w:pPr>
      <w:r w:rsidRPr="002254F6">
        <w:t xml:space="preserve">Jakiś czas temu pisałem o kolejnej edycji głosowania nad grami, które powinny dołączyć do listy gier wszech czasów (World Video Game Hall of Fame). Kilka dni temu fundacja działająca przy nowojorskim The </w:t>
      </w:r>
      <w:proofErr w:type="spellStart"/>
      <w:r w:rsidRPr="002254F6">
        <w:t>Strong</w:t>
      </w:r>
      <w:proofErr w:type="spellEnd"/>
      <w:r w:rsidRPr="002254F6">
        <w:t xml:space="preserve"> </w:t>
      </w:r>
      <w:r>
        <w:t>–</w:t>
      </w:r>
      <w:r w:rsidRPr="002254F6">
        <w:t xml:space="preserve"> </w:t>
      </w:r>
      <w:proofErr w:type="spellStart"/>
      <w:r w:rsidRPr="002254F6">
        <w:t>National</w:t>
      </w:r>
      <w:proofErr w:type="spellEnd"/>
      <w:r>
        <w:t xml:space="preserve"> </w:t>
      </w:r>
      <w:proofErr w:type="spellStart"/>
      <w:r w:rsidRPr="002254F6">
        <w:t>Museum</w:t>
      </w:r>
      <w:proofErr w:type="spellEnd"/>
      <w:r w:rsidRPr="002254F6">
        <w:t xml:space="preserve"> of Play ogłosiła tegorocznych laureatów.</w:t>
      </w:r>
    </w:p>
    <w:p w:rsidR="008D6335" w:rsidRPr="002254F6" w:rsidRDefault="002254F6" w:rsidP="009C7A3B">
      <w:pPr>
        <w:pStyle w:val="Image"/>
        <w:rPr>
          <w:lang w:val="pl-PL"/>
        </w:rPr>
      </w:pPr>
      <w:r>
        <w:rPr>
          <w:lang w:val="pl-PL"/>
        </w:rPr>
        <w:drawing>
          <wp:inline distT="0" distB="0" distL="0" distR="0">
            <wp:extent cx="5760000" cy="32271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vghf18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B" w:rsidRPr="002254F6" w:rsidRDefault="002254F6" w:rsidP="002E38E0">
      <w:pPr>
        <w:pStyle w:val="Text"/>
      </w:pPr>
      <w:r w:rsidRPr="002254F6">
        <w:t>Przypomnijmy, wyboru dokonała komisja "</w:t>
      </w:r>
      <w:r>
        <w:t>ludzi z branży"</w:t>
      </w:r>
      <w:r w:rsidRPr="002254F6">
        <w:t xml:space="preserve"> spośród niżej wymienionych finalistów:</w:t>
      </w:r>
    </w:p>
    <w:p w:rsidR="002254F6" w:rsidRPr="00D07E86" w:rsidRDefault="002254F6" w:rsidP="002254F6">
      <w:pPr>
        <w:pStyle w:val="Bullet"/>
        <w:spacing w:before="120"/>
      </w:pPr>
      <w:r>
        <w:t>A</w:t>
      </w:r>
      <w:r w:rsidRPr="00D07E86">
        <w:rPr>
          <w:lang w:val="en-GB"/>
        </w:rPr>
        <w:t>steroid</w:t>
      </w:r>
      <w:r>
        <w:rPr>
          <w:lang w:val="en-GB"/>
        </w:rPr>
        <w:t>s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Call of Duty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 xml:space="preserve">Dance </w:t>
      </w:r>
      <w:proofErr w:type="spellStart"/>
      <w:r w:rsidRPr="00D07E86">
        <w:rPr>
          <w:lang w:val="en-GB"/>
        </w:rPr>
        <w:t>Dance</w:t>
      </w:r>
      <w:proofErr w:type="spellEnd"/>
      <w:r w:rsidRPr="00D07E86">
        <w:rPr>
          <w:lang w:val="en-GB"/>
        </w:rPr>
        <w:t xml:space="preserve"> Revolution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Final Fantasy VII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Half-Life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John Madden Football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King's Quest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Metroid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lastRenderedPageBreak/>
        <w:t>Minecraft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Ms. Pac-Man</w:t>
      </w:r>
    </w:p>
    <w:p w:rsidR="002254F6" w:rsidRPr="00D07E86" w:rsidRDefault="002254F6" w:rsidP="002254F6">
      <w:pPr>
        <w:pStyle w:val="Bullet"/>
        <w:rPr>
          <w:lang w:val="en-GB"/>
        </w:rPr>
      </w:pPr>
      <w:r w:rsidRPr="00D07E86">
        <w:rPr>
          <w:lang w:val="en-GB"/>
        </w:rPr>
        <w:t>Spacewar!</w:t>
      </w:r>
    </w:p>
    <w:p w:rsidR="002254F6" w:rsidRPr="00D07E86" w:rsidRDefault="002254F6" w:rsidP="002254F6">
      <w:pPr>
        <w:pStyle w:val="Bullet"/>
      </w:pPr>
      <w:r w:rsidRPr="00D07E86">
        <w:rPr>
          <w:lang w:val="en-GB"/>
        </w:rPr>
        <w:t>Tomb Raider</w:t>
      </w:r>
    </w:p>
    <w:p w:rsidR="00C23C90" w:rsidRDefault="002254F6" w:rsidP="002E38E0">
      <w:pPr>
        <w:pStyle w:val="Text"/>
        <w:rPr>
          <w:lang w:val="en-GB"/>
        </w:rPr>
      </w:pPr>
      <w:r w:rsidRPr="002254F6">
        <w:t xml:space="preserve">W tym roku jednak po raz pierwszy do głosu dopuszczono także samych graczy, którzy za pomocą internetowej sondy oddawali swoje typy. </w:t>
      </w:r>
      <w:r w:rsidRPr="002254F6">
        <w:rPr>
          <w:lang w:val="en-GB"/>
        </w:rPr>
        <w:t xml:space="preserve">W 2018 </w:t>
      </w:r>
      <w:proofErr w:type="spellStart"/>
      <w:r w:rsidRPr="002254F6">
        <w:rPr>
          <w:lang w:val="en-GB"/>
        </w:rPr>
        <w:t>roku</w:t>
      </w:r>
      <w:proofErr w:type="spellEnd"/>
      <w:r w:rsidRPr="002254F6">
        <w:rPr>
          <w:lang w:val="en-GB"/>
        </w:rPr>
        <w:t xml:space="preserve"> do </w:t>
      </w:r>
      <w:proofErr w:type="spellStart"/>
      <w:r w:rsidRPr="002254F6">
        <w:rPr>
          <w:lang w:val="en-GB"/>
        </w:rPr>
        <w:t>grona</w:t>
      </w:r>
      <w:proofErr w:type="spellEnd"/>
      <w:r w:rsidRPr="002254F6">
        <w:rPr>
          <w:lang w:val="en-GB"/>
        </w:rPr>
        <w:t xml:space="preserve"> Hall of Fame </w:t>
      </w:r>
      <w:proofErr w:type="spellStart"/>
      <w:r w:rsidRPr="002254F6">
        <w:rPr>
          <w:lang w:val="en-GB"/>
        </w:rPr>
        <w:t>dołączyły</w:t>
      </w:r>
      <w:proofErr w:type="spellEnd"/>
      <w:r w:rsidRPr="002254F6">
        <w:rPr>
          <w:lang w:val="en-GB"/>
        </w:rPr>
        <w:t>:</w:t>
      </w:r>
    </w:p>
    <w:p w:rsidR="002254F6" w:rsidRPr="002254F6" w:rsidRDefault="002254F6" w:rsidP="002254F6">
      <w:pPr>
        <w:spacing w:before="120"/>
        <w:jc w:val="center"/>
        <w:rPr>
          <w:b/>
        </w:rPr>
      </w:pPr>
      <w:r w:rsidRPr="002254F6">
        <w:rPr>
          <w:b/>
        </w:rPr>
        <w:t>Spacewar!</w:t>
      </w:r>
    </w:p>
    <w:p w:rsidR="002254F6" w:rsidRPr="002254F6" w:rsidRDefault="002254F6" w:rsidP="002254F6">
      <w:pPr>
        <w:spacing w:before="120"/>
        <w:jc w:val="center"/>
        <w:rPr>
          <w:b/>
        </w:rPr>
      </w:pPr>
      <w:r w:rsidRPr="002254F6">
        <w:rPr>
          <w:b/>
        </w:rPr>
        <w:t>John Madden Football</w:t>
      </w:r>
    </w:p>
    <w:p w:rsidR="002254F6" w:rsidRPr="002254F6" w:rsidRDefault="002254F6" w:rsidP="002254F6">
      <w:pPr>
        <w:spacing w:before="120"/>
        <w:jc w:val="center"/>
        <w:rPr>
          <w:b/>
        </w:rPr>
      </w:pPr>
      <w:r w:rsidRPr="002254F6">
        <w:rPr>
          <w:b/>
        </w:rPr>
        <w:t>Tomb Raider</w:t>
      </w:r>
    </w:p>
    <w:p w:rsidR="002254F6" w:rsidRPr="00E726A9" w:rsidRDefault="002254F6" w:rsidP="002254F6">
      <w:pPr>
        <w:spacing w:before="120"/>
        <w:jc w:val="center"/>
        <w:rPr>
          <w:b/>
          <w:lang w:val="pl-PL"/>
        </w:rPr>
      </w:pPr>
      <w:r w:rsidRPr="00E726A9">
        <w:rPr>
          <w:b/>
          <w:lang w:val="pl-PL"/>
        </w:rPr>
        <w:t>Final Fantasy VII</w:t>
      </w:r>
    </w:p>
    <w:p w:rsidR="002254F6" w:rsidRPr="002254F6" w:rsidRDefault="002254F6" w:rsidP="002E38E0">
      <w:pPr>
        <w:pStyle w:val="Text"/>
      </w:pPr>
      <w:r w:rsidRPr="002254F6">
        <w:t>Już na pierwszy rzut oka widać, że jury musiało być bardzo "</w:t>
      </w:r>
      <w:r>
        <w:t>amerykańskie"</w:t>
      </w:r>
      <w:r w:rsidRPr="002254F6">
        <w:t>. Fakt pokonania w niektórych</w:t>
      </w:r>
      <w:r>
        <w:t xml:space="preserve"> kręgach legendarnego Half-</w:t>
      </w:r>
      <w:proofErr w:type="spellStart"/>
      <w:r>
        <w:t>Life'</w:t>
      </w:r>
      <w:r w:rsidRPr="002254F6">
        <w:t>a</w:t>
      </w:r>
      <w:proofErr w:type="spellEnd"/>
      <w:r w:rsidRPr="002254F6">
        <w:t xml:space="preserve"> przez grę sportową, o której w naszej części świata mało kto słyszał, osobiście rozpatruję w ramach małego skandalu.</w:t>
      </w:r>
    </w:p>
    <w:sectPr w:rsidR="002254F6" w:rsidRPr="002254F6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291" w:rsidRDefault="00E21291">
      <w:pPr>
        <w:spacing w:line="240" w:lineRule="auto"/>
      </w:pPr>
      <w:r>
        <w:separator/>
      </w:r>
    </w:p>
  </w:endnote>
  <w:endnote w:type="continuationSeparator" w:id="0">
    <w:p w:rsidR="00E21291" w:rsidRDefault="00E21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291" w:rsidRDefault="00E21291">
      <w:pPr>
        <w:spacing w:line="240" w:lineRule="auto"/>
      </w:pPr>
      <w:r>
        <w:separator/>
      </w:r>
    </w:p>
  </w:footnote>
  <w:footnote w:type="continuationSeparator" w:id="0">
    <w:p w:rsidR="00E21291" w:rsidRDefault="00E212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F6"/>
    <w:rsid w:val="00030DB3"/>
    <w:rsid w:val="000E0CD7"/>
    <w:rsid w:val="000F2487"/>
    <w:rsid w:val="00157FED"/>
    <w:rsid w:val="00217D88"/>
    <w:rsid w:val="002254F6"/>
    <w:rsid w:val="002E38E0"/>
    <w:rsid w:val="002F5AD5"/>
    <w:rsid w:val="003363DA"/>
    <w:rsid w:val="00413F48"/>
    <w:rsid w:val="0042248E"/>
    <w:rsid w:val="004A6047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21291"/>
    <w:rsid w:val="00E726A9"/>
    <w:rsid w:val="00EA3C6D"/>
    <w:rsid w:val="00F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1D34ADD-5787-4E47-8513-CAA4488E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6</TotalTime>
  <Pages>2</Pages>
  <Words>159</Words>
  <Characters>914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Gry wszech czasów AD 2018 wybrane</dc:title>
  <dc:subject>Artykuł z pixelpost.pl</dc:subject>
  <dc:creator>Michal Klimek</dc:creator>
  <cp:keywords>Final Fantasy, Historia, Tomb Raider</cp:keywords>
  <dc:description/>
  <cp:lastModifiedBy>Michal Klimek</cp:lastModifiedBy>
  <cp:revision>3</cp:revision>
  <dcterms:created xsi:type="dcterms:W3CDTF">2018-05-16T21:07:00Z</dcterms:created>
  <dcterms:modified xsi:type="dcterms:W3CDTF">2018-05-16T21:14:00Z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